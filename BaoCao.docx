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407F3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407F31">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407F31">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407F31">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407F31">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407F31">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407F31">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407F31">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407F31">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8EE7901" w14:textId="7053BF91" w:rsidR="009E3EFF" w:rsidRDefault="007B7FF5" w:rsidP="009E3EFF">
      <w:pPr>
        <w:pStyle w:val="Chng"/>
      </w:pPr>
      <w:r>
        <w:fldChar w:fldCharType="end"/>
      </w:r>
      <w:r w:rsidR="007B1A23">
        <w:br w:type="page"/>
      </w:r>
      <w:r w:rsidR="009E3EFF">
        <w:lastRenderedPageBreak/>
        <w:t>CHƯƠNG 1 – TỔNG QUAN VỀ SPRING – SPRING BOOT</w:t>
      </w:r>
    </w:p>
    <w:p w14:paraId="57E91ACE" w14:textId="76DA1C6C" w:rsidR="009E3EFF" w:rsidRDefault="009E3EFF" w:rsidP="009E3EFF">
      <w:pPr>
        <w:pStyle w:val="Tiumccp1"/>
      </w:pPr>
      <w:r>
        <w:t>Giới thiệu về Spring</w:t>
      </w:r>
    </w:p>
    <w:p w14:paraId="288146C2" w14:textId="6A5867CA" w:rsidR="009E3EFF" w:rsidRDefault="009E3EFF" w:rsidP="009E3EFF">
      <w:pPr>
        <w:pStyle w:val="Tiumccp2"/>
      </w:pPr>
      <w:r>
        <w:t>Khái niệm</w:t>
      </w:r>
    </w:p>
    <w:p w14:paraId="42FDDEAF" w14:textId="77777777" w:rsidR="009E3EFF" w:rsidRDefault="009E3EFF" w:rsidP="009E3EFF">
      <w:pPr>
        <w:pStyle w:val="Nidungvnbn"/>
      </w:pPr>
      <w:r>
        <w:t>Spring Framework, hay ngắn hơn là Spring, là một cấu trúc dùng để xây dựng và phát triển ứng dụng mã nguồn mở dành cho ngôn ngữ lập trình Java và được sử dụng bởi hàng triệu lập trình viên. Nó giúp tạo các ứng dụng có hiệu năng cao, dễ kiểm thử, sử dụng lại code…</w:t>
      </w:r>
    </w:p>
    <w:p w14:paraId="2054C4BB" w14:textId="77777777" w:rsidR="009E3EFF" w:rsidRDefault="009E3EFF" w:rsidP="009E3EFF">
      <w:pPr>
        <w:pStyle w:val="Nidungvnbn"/>
      </w:pPr>
      <w:r>
        <w:t>Spring không bắt buộc người ta phải tuân theo một mô hình lập trình (programming model) cụ thể nào, nó như là một hình thức chủ yếu thay thế cho mô hình Enterprise JavaBean. Theo thiết kế, framework này giải phóng lập trình viên dùng Java, cho phép họ nhiều quyền tự do hơn, và đồng thời cung cấp một giải pháp tiện lợi, đầy đủ dẫn chứng bằng tài liệu, dễ dàng sử dụng, phù hợp với những thực hành thông dụng trong công nghệ phần mềm.</w:t>
      </w:r>
    </w:p>
    <w:p w14:paraId="6F0BF5A6" w14:textId="77777777" w:rsidR="009E3EFF" w:rsidRDefault="009E3EFF" w:rsidP="009E3EFF">
      <w:pPr>
        <w:pStyle w:val="Nidungvnbn"/>
      </w:pPr>
      <w:r>
        <w:t>Spring Framework được xây dựng dựa trên 2 nguyên tắc design chính là: Dependency Injection và Aspect Oriented Programming.</w:t>
      </w:r>
    </w:p>
    <w:p w14:paraId="5C928F04" w14:textId="38DBD897" w:rsidR="009E3EFF" w:rsidRPr="009E3EFF" w:rsidRDefault="009E3EFF" w:rsidP="009E3EFF">
      <w:pPr>
        <w:pStyle w:val="Nidungvnbn"/>
      </w:pPr>
      <w: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14:paraId="6BFE894D" w14:textId="092DEF78" w:rsidR="009E3EFF" w:rsidRDefault="009E3EFF" w:rsidP="009E3EFF">
      <w:pPr>
        <w:pStyle w:val="Tiumccp2"/>
      </w:pPr>
      <w:r w:rsidRPr="00400D18">
        <w:t>Phát triển một ứng dụng Spring</w:t>
      </w:r>
    </w:p>
    <w:p w14:paraId="2F44A21F" w14:textId="77777777" w:rsidR="009E3EFF" w:rsidRPr="009E3EFF" w:rsidRDefault="009E3EFF" w:rsidP="009E3EFF">
      <w:pPr>
        <w:pStyle w:val="Nidungvnbn"/>
      </w:pPr>
      <w:r w:rsidRPr="009E3EFF">
        <w:t>Để phát triển một ứng dụng đơn giản như “Hello World” bằng Spring những điều cần làm là:</w:t>
      </w:r>
    </w:p>
    <w:p w14:paraId="770C3C8D" w14:textId="77777777" w:rsidR="009E3EFF" w:rsidRPr="009E3EFF" w:rsidRDefault="009E3EFF" w:rsidP="009E3EFF">
      <w:pPr>
        <w:pStyle w:val="Nidungvnbn"/>
      </w:pPr>
      <w:r w:rsidRPr="009E3EFF">
        <w:t>Tạo một project sử dụng </w:t>
      </w:r>
      <w:r w:rsidRPr="009E3EFF">
        <w:rPr>
          <w:rStyle w:val="Strong"/>
          <w:b w:val="0"/>
          <w:bCs w:val="0"/>
        </w:rPr>
        <w:t>Maven</w:t>
      </w:r>
      <w:r w:rsidRPr="009E3EFF">
        <w:t> với các dependency cần thiết của </w:t>
      </w:r>
      <w:r w:rsidRPr="009E3EFF">
        <w:rPr>
          <w:rStyle w:val="Strong"/>
          <w:b w:val="0"/>
          <w:bCs w:val="0"/>
        </w:rPr>
        <w:t>Spring MVC</w:t>
      </w:r>
      <w:r w:rsidRPr="009E3EFF">
        <w:t> và </w:t>
      </w:r>
      <w:r w:rsidRPr="009E3EFF">
        <w:rPr>
          <w:rStyle w:val="Strong"/>
          <w:b w:val="0"/>
          <w:bCs w:val="0"/>
        </w:rPr>
        <w:t>Servlet API</w:t>
      </w:r>
      <w:r w:rsidRPr="009E3EFF">
        <w:t>.</w:t>
      </w:r>
    </w:p>
    <w:p w14:paraId="2B7BDD64" w14:textId="77777777" w:rsidR="009E3EFF" w:rsidRPr="009E3EFF" w:rsidRDefault="009E3EFF" w:rsidP="009E3EFF">
      <w:pPr>
        <w:pStyle w:val="Nidungvnbn"/>
      </w:pPr>
      <w:r w:rsidRPr="009E3EFF">
        <w:t>Một tập tin </w:t>
      </w:r>
      <w:r w:rsidRPr="009E3EFF">
        <w:rPr>
          <w:rStyle w:val="Strong"/>
          <w:b w:val="0"/>
          <w:bCs w:val="0"/>
        </w:rPr>
        <w:t>web.xml</w:t>
      </w:r>
      <w:r w:rsidRPr="009E3EFF">
        <w:t> để khai báo </w:t>
      </w:r>
      <w:r w:rsidRPr="009E3EFF">
        <w:rPr>
          <w:rStyle w:val="Strong"/>
          <w:b w:val="0"/>
          <w:bCs w:val="0"/>
        </w:rPr>
        <w:t>DispatcherServlet</w:t>
      </w:r>
      <w:r w:rsidRPr="009E3EFF">
        <w:t> của </w:t>
      </w:r>
      <w:r w:rsidRPr="009E3EFF">
        <w:rPr>
          <w:rStyle w:val="Strong"/>
          <w:b w:val="0"/>
          <w:bCs w:val="0"/>
        </w:rPr>
        <w:t>Spring MVC</w:t>
      </w:r>
      <w:r w:rsidRPr="009E3EFF">
        <w:t>.</w:t>
      </w:r>
    </w:p>
    <w:p w14:paraId="49E91C05" w14:textId="77777777" w:rsidR="009E3EFF" w:rsidRPr="009E3EFF" w:rsidRDefault="009E3EFF" w:rsidP="009E3EFF">
      <w:pPr>
        <w:pStyle w:val="Nidungvnbn"/>
      </w:pPr>
      <w:r w:rsidRPr="009E3EFF">
        <w:t>Một tập tin cấu hình của </w:t>
      </w:r>
      <w:r w:rsidRPr="009E3EFF">
        <w:rPr>
          <w:rStyle w:val="Strong"/>
          <w:b w:val="0"/>
          <w:bCs w:val="0"/>
        </w:rPr>
        <w:t>Spring MVC</w:t>
      </w:r>
      <w:r w:rsidRPr="009E3EFF">
        <w:t>.</w:t>
      </w:r>
    </w:p>
    <w:p w14:paraId="0EE4CBBA" w14:textId="77777777" w:rsidR="009E3EFF" w:rsidRPr="009E3EFF" w:rsidRDefault="009E3EFF" w:rsidP="009E3EFF">
      <w:pPr>
        <w:pStyle w:val="Nidungvnbn"/>
      </w:pPr>
      <w:r w:rsidRPr="009E3EFF">
        <w:lastRenderedPageBreak/>
        <w:t>Một class </w:t>
      </w:r>
      <w:r w:rsidRPr="009E3EFF">
        <w:rPr>
          <w:rStyle w:val="Strong"/>
          <w:b w:val="0"/>
          <w:bCs w:val="0"/>
        </w:rPr>
        <w:t>Controller</w:t>
      </w:r>
      <w:r w:rsidRPr="009E3EFF">
        <w:t> trả về một trang “Hello World” khi có request đến.</w:t>
      </w:r>
    </w:p>
    <w:p w14:paraId="7A686539" w14:textId="77777777" w:rsidR="009E3EFF" w:rsidRPr="009E3EFF" w:rsidRDefault="009E3EFF" w:rsidP="009E3EFF">
      <w:pPr>
        <w:pStyle w:val="Nidungvnbn"/>
      </w:pPr>
      <w:r w:rsidRPr="009E3EFF">
        <w:t>Cuối cùng là phải có một web server dùng để triển khai ứng dụng lên chạy.</w:t>
      </w:r>
    </w:p>
    <w:p w14:paraId="1C56B071" w14:textId="77777777" w:rsidR="00066BC2" w:rsidRPr="00400D18" w:rsidRDefault="00066BC2" w:rsidP="00066BC2">
      <w:pPr>
        <w:pStyle w:val="Tiumccp2"/>
      </w:pPr>
      <w:r w:rsidRPr="00400D18">
        <w:t>Kiến trúc, các module của Spring Framework</w:t>
      </w:r>
    </w:p>
    <w:p w14:paraId="2219F928" w14:textId="7A2D321C" w:rsidR="00066BC2" w:rsidRDefault="00066BC2" w:rsidP="004B6EA5">
      <w:pPr>
        <w:pStyle w:val="Nidungvnbn"/>
      </w:pPr>
      <w:r w:rsidRPr="004B6EA5">
        <w:t>Spring được chia làm nhiều module khác nhau, tùy theo mục đích phát triển ứng dụng mà ta dùng 1 trong các module đó. Dưới đây là kiến trúc tổng thể của Spring Framework.</w:t>
      </w:r>
      <w:r w:rsidRPr="00066BC2">
        <w:t> </w:t>
      </w:r>
    </w:p>
    <w:p w14:paraId="6CB46269" w14:textId="110A62F2" w:rsidR="00066BC2" w:rsidRPr="00066BC2" w:rsidRDefault="00066BC2" w:rsidP="00066BC2">
      <w:pPr>
        <w:pStyle w:val="Caption"/>
      </w:pPr>
      <w:r w:rsidRPr="00066BC2">
        <w:t xml:space="preserve">Hình </w:t>
      </w:r>
      <w:r w:rsidRPr="00066BC2">
        <w:fldChar w:fldCharType="begin"/>
      </w:r>
      <w:r w:rsidRPr="00066BC2">
        <w:instrText xml:space="preserve"> SEQ Hình \* ARABIC </w:instrText>
      </w:r>
      <w:r w:rsidRPr="00066BC2">
        <w:fldChar w:fldCharType="separate"/>
      </w:r>
      <w:r w:rsidR="00314FD0">
        <w:rPr>
          <w:noProof/>
        </w:rPr>
        <w:t>1</w:t>
      </w:r>
      <w:r w:rsidRPr="00066BC2">
        <w:fldChar w:fldCharType="end"/>
      </w:r>
      <w:r w:rsidRPr="00066BC2">
        <w:t xml:space="preserve"> Kiến trúc, các module của Spring Framework</w:t>
      </w:r>
    </w:p>
    <w:p w14:paraId="5F3034B4" w14:textId="77777777" w:rsidR="00066BC2" w:rsidRPr="00066BC2" w:rsidRDefault="00066BC2" w:rsidP="00066BC2">
      <w:pPr>
        <w:pStyle w:val="Tiumccp3"/>
      </w:pPr>
      <w:r w:rsidRPr="00066BC2">
        <w:t>Test</w:t>
      </w:r>
    </w:p>
    <w:p w14:paraId="5762C038" w14:textId="77777777" w:rsidR="00066BC2" w:rsidRPr="00066BC2" w:rsidRDefault="00066BC2" w:rsidP="00066BC2">
      <w:pPr>
        <w:pStyle w:val="Nidungvnbn"/>
      </w:pPr>
      <w:r w:rsidRPr="00066BC2">
        <w:t>Tầng này cung cấp khả năng hỗ trợ kiểm thử với JUnit và TestNG.</w:t>
      </w:r>
    </w:p>
    <w:p w14:paraId="02751497" w14:textId="77777777" w:rsidR="00066BC2" w:rsidRPr="00066BC2" w:rsidRDefault="00066BC2" w:rsidP="00066BC2">
      <w:pPr>
        <w:pStyle w:val="Tiumccp3"/>
      </w:pPr>
      <w:r w:rsidRPr="00066BC2">
        <w:t>Spring Core Container</w:t>
      </w:r>
    </w:p>
    <w:p w14:paraId="60A39C13" w14:textId="77777777" w:rsidR="00066BC2" w:rsidRPr="00066BC2" w:rsidRDefault="00066BC2" w:rsidP="00066BC2">
      <w:pPr>
        <w:pStyle w:val="Nidungvnbn"/>
      </w:pPr>
      <w:r w:rsidRPr="00066BC2">
        <w:t>Bao gồm các module spring core, beans, context và expression languate (EL)</w:t>
      </w:r>
    </w:p>
    <w:p w14:paraId="7FA78015" w14:textId="77777777" w:rsidR="00066BC2" w:rsidRPr="00066BC2" w:rsidRDefault="00066BC2" w:rsidP="00066BC2">
      <w:pPr>
        <w:pStyle w:val="Nidungvnbn"/>
      </w:pPr>
      <w:r w:rsidRPr="00066BC2">
        <w:t>Spring core, bean cung cấp tính năng IOC và Dependency Injection.</w:t>
      </w:r>
    </w:p>
    <w:p w14:paraId="57E9AE26" w14:textId="77777777" w:rsidR="00066BC2" w:rsidRPr="00066BC2" w:rsidRDefault="00066BC2" w:rsidP="00066BC2">
      <w:pPr>
        <w:pStyle w:val="Nidungvnbn"/>
      </w:pPr>
      <w:r w:rsidRPr="00066BC2">
        <w:t>Spring Context hỗ trợ đa ngôn ngữ (internationalization), các tính năng Java EE như EJB, JMX.</w:t>
      </w:r>
    </w:p>
    <w:p w14:paraId="3ACABFD9" w14:textId="77777777" w:rsidR="00066BC2" w:rsidRPr="00066BC2" w:rsidRDefault="00066BC2" w:rsidP="00066BC2">
      <w:pPr>
        <w:pStyle w:val="Nidungvnbn"/>
      </w:pPr>
      <w:r w:rsidRPr="00066BC2">
        <w:t>Expression Language được mở rộng từ Expresion Language trong JSP. Nó cung cấp hỗ trợ việc setting/getting giá trị, các method cải tiến cho phép truy cập collections, index, các toán tử logic…</w:t>
      </w:r>
    </w:p>
    <w:p w14:paraId="0F2EABB8" w14:textId="77777777" w:rsidR="00066BC2" w:rsidRPr="00066BC2" w:rsidRDefault="00066BC2" w:rsidP="00066BC2">
      <w:pPr>
        <w:pStyle w:val="Tiumccp3"/>
      </w:pPr>
      <w:r w:rsidRPr="00066BC2">
        <w:t>AOP, Aspects and Instrumentation</w:t>
      </w:r>
    </w:p>
    <w:p w14:paraId="0C7E7B0D" w14:textId="77777777" w:rsidR="00066BC2" w:rsidRPr="00066BC2" w:rsidRDefault="00066BC2" w:rsidP="00066BC2">
      <w:pPr>
        <w:pStyle w:val="Nidungvnbn"/>
      </w:pPr>
      <w:r w:rsidRPr="00066BC2">
        <w:t>Những module này hỗ trợ cài đặt lập trình hướng khía cạnh (Aspect Oriented Programming), hỗ trợ tích hợp với AspectJ.</w:t>
      </w:r>
    </w:p>
    <w:p w14:paraId="6B4366F4" w14:textId="77777777" w:rsidR="00066BC2" w:rsidRPr="00066BC2" w:rsidRDefault="00066BC2" w:rsidP="00066BC2">
      <w:pPr>
        <w:pStyle w:val="Tiumccp3"/>
      </w:pPr>
      <w:r w:rsidRPr="00066BC2">
        <w:t>Data Access / Integration</w:t>
      </w:r>
    </w:p>
    <w:p w14:paraId="13D1988D" w14:textId="77777777" w:rsidR="00066BC2" w:rsidRPr="00066BC2" w:rsidRDefault="00066BC2" w:rsidP="00066BC2">
      <w:pPr>
        <w:pStyle w:val="Nidungvnbn"/>
      </w:pPr>
      <w:r w:rsidRPr="00066BC2">
        <w:t>Nhóm này bao gồm JDBC, ORM, OXM, JMS và module Transaction. Những module này cung cấp khả năng giao tiếp với database</w:t>
      </w:r>
    </w:p>
    <w:p w14:paraId="6AD62114" w14:textId="77777777" w:rsidR="00066BC2" w:rsidRPr="00066BC2" w:rsidRDefault="00066BC2" w:rsidP="00066BC2">
      <w:pPr>
        <w:pStyle w:val="Tiumccp3"/>
      </w:pPr>
      <w:r w:rsidRPr="00066BC2">
        <w:t>Web</w:t>
      </w:r>
    </w:p>
    <w:p w14:paraId="33BFDD86" w14:textId="77777777" w:rsidR="00066BC2" w:rsidRPr="00066BC2" w:rsidRDefault="00066BC2" w:rsidP="00066BC2">
      <w:pPr>
        <w:pStyle w:val="Nidungvnbn"/>
      </w:pPr>
      <w:r w:rsidRPr="00066BC2">
        <w:t>Hay còn gọi là Spring MVC Nhóm này gồm Web, Web-Servlet… hỗ trợ việc tạo ứng dụng web.</w:t>
      </w:r>
    </w:p>
    <w:p w14:paraId="57AA082E" w14:textId="77777777" w:rsidR="00066BC2" w:rsidRDefault="00066BC2" w:rsidP="00066BC2">
      <w:pPr>
        <w:pStyle w:val="Tiumccp3"/>
      </w:pPr>
      <w:r w:rsidRPr="00066BC2">
        <w:rPr>
          <w:rStyle w:val="Tiumccp3Char"/>
        </w:rPr>
        <w:lastRenderedPageBreak/>
        <w:t>Spring còn phát triển nhiều project con như:</w:t>
      </w:r>
      <w:r w:rsidRPr="00066BC2">
        <w:t xml:space="preserve"> </w:t>
      </w:r>
    </w:p>
    <w:p w14:paraId="62A22ED3" w14:textId="4AA9B9C2" w:rsidR="00066BC2" w:rsidRDefault="00066BC2" w:rsidP="00066BC2">
      <w:pPr>
        <w:pStyle w:val="Nidungvnbn"/>
      </w:pPr>
      <w:r w:rsidRPr="00066BC2">
        <w:t>Spring MVC, Spring Security, Spring Boot, Spring Batch, Spring Social, Spring IO, Spring Cloud, Spring Mobile, Spring for Android, Spring Session</w:t>
      </w:r>
    </w:p>
    <w:p w14:paraId="6C481B05" w14:textId="632C28B5" w:rsidR="00066BC2" w:rsidRDefault="00066BC2" w:rsidP="00066BC2">
      <w:pPr>
        <w:pStyle w:val="Nidungvnbn"/>
      </w:pPr>
      <w:r w:rsidRPr="00066BC2">
        <w:t>Trong đó Spring Boot là một framework giúp chúng ta phát triển cũng như chạy ứng dụng một cách nhanh chóng.</w:t>
      </w:r>
    </w:p>
    <w:p w14:paraId="30229FCA" w14:textId="4AAAB8D7" w:rsidR="00066BC2" w:rsidRDefault="00066BC2" w:rsidP="00066BC2">
      <w:pPr>
        <w:pStyle w:val="Tiumccp1"/>
      </w:pPr>
      <w:r>
        <w:t>Spring Boot</w:t>
      </w:r>
    </w:p>
    <w:p w14:paraId="346A2FCC" w14:textId="77777777" w:rsidR="00066BC2" w:rsidRPr="00400D18" w:rsidRDefault="00066BC2" w:rsidP="00066BC2">
      <w:pPr>
        <w:pStyle w:val="Tiumccp2"/>
      </w:pPr>
      <w:r w:rsidRPr="00400D18">
        <w:t>Spring boot là gì và tại sao phải sử dụng nó?</w:t>
      </w:r>
    </w:p>
    <w:p w14:paraId="406F6092" w14:textId="392BB73B" w:rsidR="009E3EFF" w:rsidRDefault="00066BC2" w:rsidP="009E3EFF">
      <w:pPr>
        <w:pStyle w:val="Nidungvnbn"/>
      </w:pPr>
      <w:r w:rsidRPr="00066BC2">
        <w:t xml:space="preserve">SpringBoot là một </w:t>
      </w:r>
      <w:r>
        <w:t>framework</w:t>
      </w:r>
      <w:r w:rsidRPr="00066BC2">
        <w:t xml:space="preserve"> giúp xây dựng các ứng dụng dựa trên Spring một cách nhanh chóng và dễ dàng. </w:t>
      </w:r>
      <w:r w:rsidR="00867555">
        <w:t>Nó</w:t>
      </w:r>
      <w:r w:rsidR="00867555" w:rsidRPr="00400D18">
        <w:t xml:space="preserve"> </w:t>
      </w:r>
      <w:r w:rsidR="00867555">
        <w:t xml:space="preserve">sinh ra </w:t>
      </w:r>
      <w:r w:rsidR="00867555" w:rsidRPr="00400D18">
        <w:t>với mục tiêu chính là giảm thiếu (hoặc hoàn toàn) các cấu hình lùm xùm trong Spring, giúp những lập trình viên có thể tập trung vào business logic hơn từ đó nâng cao chất lượng của sản phẩm. Tất cả những gì bạn cần là viết mã logic cho application hoặc rất rất ít các cấu hình nguyên thủy của Spring.</w:t>
      </w:r>
    </w:p>
    <w:p w14:paraId="0CDD7ED1" w14:textId="561190E9" w:rsidR="00867555" w:rsidRPr="00400D18" w:rsidRDefault="00867555" w:rsidP="00867555">
      <w:pPr>
        <w:pStyle w:val="Tiumccp2"/>
      </w:pPr>
      <w:r>
        <w:t xml:space="preserve">Những lợi ích của Spring Boot trong việc </w:t>
      </w:r>
      <w:r w:rsidRPr="00400D18">
        <w:t>phát triển các ứng dụng Spring</w:t>
      </w:r>
    </w:p>
    <w:p w14:paraId="2856C928" w14:textId="77777777" w:rsidR="00867555" w:rsidRPr="00400D18" w:rsidRDefault="00867555" w:rsidP="00867555">
      <w:pPr>
        <w:pStyle w:val="Nidungvnbn"/>
      </w:pPr>
      <w:r w:rsidRPr="00400D18">
        <w:t>- Tự động cấu hình (automatic configuration): Spring boot có thể tự động cấu hình những thứ cơ bản mà hầu hết các ứng dụng Spring đều phải có.</w:t>
      </w:r>
    </w:p>
    <w:p w14:paraId="246FC3F9" w14:textId="32E858DB" w:rsidR="00867555" w:rsidRPr="00400D18" w:rsidRDefault="004B6EA5" w:rsidP="00867555">
      <w:pPr>
        <w:pStyle w:val="Nidungvnbn"/>
      </w:pPr>
      <w:r w:rsidRPr="00400D18">
        <w:rPr>
          <w:noProof/>
        </w:rPr>
        <w:lastRenderedPageBreak/>
        <w:drawing>
          <wp:anchor distT="0" distB="0" distL="114300" distR="114300" simplePos="0" relativeHeight="251658240" behindDoc="0" locked="0" layoutInCell="1" allowOverlap="1" wp14:anchorId="1F13BDB2" wp14:editId="7EBA5689">
            <wp:simplePos x="0" y="0"/>
            <wp:positionH relativeFrom="column">
              <wp:posOffset>-346075</wp:posOffset>
            </wp:positionH>
            <wp:positionV relativeFrom="paragraph">
              <wp:posOffset>86716</wp:posOffset>
            </wp:positionV>
            <wp:extent cx="6858000" cy="5141595"/>
            <wp:effectExtent l="0" t="0" r="0" b="1905"/>
            <wp:wrapTopAndBottom/>
            <wp:docPr id="8" name="Picture 8"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anchor>
        </w:drawing>
      </w:r>
      <w:r w:rsidR="00867555" w:rsidRPr="00400D18">
        <w:t>- Khởi tạo các phụ thuộc (starter dependencies): Bạn chỉ việc khai báo những loại tính năng bạn cần, nó sẽ đảm bảo các phụ thuộc cần thiết sẽ được thêm vào project.</w:t>
      </w:r>
    </w:p>
    <w:p w14:paraId="6EBDE306" w14:textId="77777777" w:rsidR="00867555" w:rsidRPr="00400D18" w:rsidRDefault="00867555" w:rsidP="00867555">
      <w:pPr>
        <w:pStyle w:val="Nidungvnbn"/>
      </w:pPr>
      <w:r w:rsidRPr="00400D18">
        <w:t>- Giao diện command-line (The command-line interface): Đây là sự lựa chọn, Spring boot cho phép bạn chỉ cần viết code logic không cần xây dựng project như truyền thống.</w:t>
      </w:r>
    </w:p>
    <w:p w14:paraId="7C8D91DD" w14:textId="66EFE870" w:rsidR="00867555" w:rsidRPr="00400D18" w:rsidRDefault="00867555" w:rsidP="00867555">
      <w:pPr>
        <w:pStyle w:val="Nidungvnbn"/>
      </w:pPr>
      <w:r>
        <w:t>-  The Actuator</w:t>
      </w:r>
      <w:r w:rsidRPr="00400D18">
        <w:t xml:space="preserve">: Nó cho phép bạn giám sát những gì đã xảy ra bên trong một ứng dụng đang chạy. </w:t>
      </w:r>
    </w:p>
    <w:p w14:paraId="5231E49A" w14:textId="7E11A3DA" w:rsidR="00867555" w:rsidRPr="00400D18" w:rsidRDefault="00867555" w:rsidP="00867555">
      <w:pPr>
        <w:pStyle w:val="Nidungvnbn"/>
      </w:pPr>
      <w:r w:rsidRPr="00400D18">
        <w:t>Những tiện ích đó sẽ giúp đơn giản hóa việc phát triển ứng dụng Spring theo cách riêng của mình.</w:t>
      </w:r>
    </w:p>
    <w:p w14:paraId="5F1BC24F" w14:textId="77777777" w:rsidR="00867555" w:rsidRPr="00400D18" w:rsidRDefault="00867555" w:rsidP="00867555">
      <w:pPr>
        <w:pStyle w:val="Tiumccp3"/>
      </w:pPr>
      <w:r w:rsidRPr="00400D18">
        <w:lastRenderedPageBreak/>
        <w:t>Auto-configuration:</w:t>
      </w:r>
    </w:p>
    <w:p w14:paraId="46FA2CC9" w14:textId="77777777" w:rsidR="00867555" w:rsidRPr="00400D18" w:rsidRDefault="00867555" w:rsidP="00867555">
      <w:pPr>
        <w:pStyle w:val="Nidungvnbn"/>
      </w:pPr>
      <w:r w:rsidRPr="00400D18">
        <w:t>Trong bất cứ ứng dụng Spring nào, bạn sẽ phải cấu hình sử dụng Java code hoặc xml hoặc cả 2. Ví dụ bạn viết một ứng dụng Spring có kết nối tới csdl quan hệ thì có thể bạn sẽ cấu hình như sau:</w:t>
      </w:r>
    </w:p>
    <w:p w14:paraId="0694FDEE" w14:textId="77777777" w:rsidR="00867555" w:rsidRPr="00400D18" w:rsidRDefault="00867555" w:rsidP="00867555">
      <w:pPr>
        <w:pStyle w:val="Nidungvnbn"/>
      </w:pPr>
    </w:p>
    <w:p w14:paraId="1CDE3DF3" w14:textId="77777777" w:rsidR="00867555" w:rsidRPr="00400D18" w:rsidRDefault="00867555" w:rsidP="00867555">
      <w:pPr>
        <w:pStyle w:val="Nidungvnbn"/>
      </w:pPr>
      <w:r w:rsidRPr="00400D18">
        <w:t>@Bean</w:t>
      </w:r>
    </w:p>
    <w:p w14:paraId="14FB4662" w14:textId="77777777" w:rsidR="00867555" w:rsidRPr="00400D18" w:rsidRDefault="00867555" w:rsidP="00867555">
      <w:pPr>
        <w:pStyle w:val="Nidungvnbn"/>
      </w:pPr>
      <w:r w:rsidRPr="00400D18">
        <w:t>public JdbcTemplate jdbcTemplate(DataSource dataSource) {</w:t>
      </w:r>
    </w:p>
    <w:p w14:paraId="06C7CC70" w14:textId="77777777" w:rsidR="00867555" w:rsidRPr="00400D18" w:rsidRDefault="00867555" w:rsidP="00867555">
      <w:pPr>
        <w:pStyle w:val="Nidungvnbn"/>
      </w:pPr>
      <w:r w:rsidRPr="00400D18">
        <w:t xml:space="preserve">    return new JdbcTemplate(dataSource);</w:t>
      </w:r>
    </w:p>
    <w:p w14:paraId="39FA85F5" w14:textId="77777777" w:rsidR="00867555" w:rsidRPr="00400D18" w:rsidRDefault="00867555" w:rsidP="00867555">
      <w:pPr>
        <w:pStyle w:val="Nidungvnbn"/>
      </w:pPr>
      <w:r w:rsidRPr="00400D18">
        <w:t>}</w:t>
      </w:r>
    </w:p>
    <w:p w14:paraId="5AF1D45B" w14:textId="77777777" w:rsidR="00867555" w:rsidRPr="00400D18" w:rsidRDefault="00867555" w:rsidP="00867555">
      <w:pPr>
        <w:pStyle w:val="Nidungvnbn"/>
      </w:pPr>
      <w:r w:rsidRPr="00400D18">
        <w:t>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cấu hình như sau:</w:t>
      </w:r>
    </w:p>
    <w:p w14:paraId="0A6C846C" w14:textId="77777777" w:rsidR="00867555" w:rsidRPr="00400D18" w:rsidRDefault="00867555" w:rsidP="00867555">
      <w:pPr>
        <w:pStyle w:val="Nidungvnbn"/>
      </w:pPr>
    </w:p>
    <w:p w14:paraId="0020E327" w14:textId="77777777" w:rsidR="00867555" w:rsidRPr="00400D18" w:rsidRDefault="00867555" w:rsidP="00867555">
      <w:pPr>
        <w:pStyle w:val="Nidungvnbn"/>
      </w:pPr>
      <w:r w:rsidRPr="00400D18">
        <w:t>@Bean</w:t>
      </w:r>
    </w:p>
    <w:p w14:paraId="08B70053" w14:textId="77777777" w:rsidR="00867555" w:rsidRPr="00400D18" w:rsidRDefault="00867555" w:rsidP="00867555">
      <w:pPr>
        <w:pStyle w:val="Nidungvnbn"/>
      </w:pPr>
      <w:r w:rsidRPr="00400D18">
        <w:t>public DataSource dataSource() {</w:t>
      </w:r>
    </w:p>
    <w:p w14:paraId="6F94299F" w14:textId="77777777" w:rsidR="00867555" w:rsidRPr="00400D18" w:rsidRDefault="00867555" w:rsidP="00867555">
      <w:pPr>
        <w:pStyle w:val="Nidungvnbn"/>
      </w:pPr>
      <w:r w:rsidRPr="00400D18">
        <w:t xml:space="preserve">    return new EmbeddedDatabaseBuilder()</w:t>
      </w:r>
    </w:p>
    <w:p w14:paraId="220DAD31" w14:textId="77777777" w:rsidR="00867555" w:rsidRPr="00400D18" w:rsidRDefault="00867555" w:rsidP="00867555">
      <w:pPr>
        <w:pStyle w:val="Nidungvnbn"/>
      </w:pPr>
      <w:r w:rsidRPr="00400D18">
        <w:t xml:space="preserve">        .setType(EmbeddedDatabaseType.H2)</w:t>
      </w:r>
    </w:p>
    <w:p w14:paraId="01BA05D9" w14:textId="77777777" w:rsidR="00867555" w:rsidRPr="00400D18" w:rsidRDefault="00867555" w:rsidP="00867555">
      <w:pPr>
        <w:pStyle w:val="Nidungvnbn"/>
      </w:pPr>
      <w:r w:rsidRPr="00400D18">
        <w:t xml:space="preserve">        .addScripts('schema.sql', 'data.sql')</w:t>
      </w:r>
    </w:p>
    <w:p w14:paraId="587F0F87" w14:textId="77777777" w:rsidR="00867555" w:rsidRPr="00400D18" w:rsidRDefault="00867555" w:rsidP="00867555">
      <w:pPr>
        <w:pStyle w:val="Nidungvnbn"/>
      </w:pPr>
      <w:r w:rsidRPr="00400D18">
        <w:t xml:space="preserve">        .build();</w:t>
      </w:r>
    </w:p>
    <w:p w14:paraId="1D8382A4" w14:textId="77777777" w:rsidR="00867555" w:rsidRPr="00400D18" w:rsidRDefault="00867555" w:rsidP="00867555">
      <w:pPr>
        <w:pStyle w:val="Nidungvnbn"/>
      </w:pPr>
      <w:r w:rsidRPr="00400D18">
        <w:t>}</w:t>
      </w:r>
    </w:p>
    <w:p w14:paraId="59379AD4" w14:textId="77777777" w:rsidR="00867555" w:rsidRPr="00400D18" w:rsidRDefault="00867555" w:rsidP="00867555">
      <w:pPr>
        <w:pStyle w:val="Nidungvnbn"/>
      </w:pPr>
      <w:r w:rsidRPr="00400D18">
        <w:t>Phương thức build() sẽ trả về một DataSource. Ui có vẻ dài dòng và rắc rối quá nhỉ? Nhưng đó chỉ là một phần nhỏ trong những gì mình phải cấu hình trong toàn ứng dụng.</w:t>
      </w:r>
    </w:p>
    <w:p w14:paraId="453B9B45" w14:textId="77777777" w:rsidR="00867555" w:rsidRPr="00400D18" w:rsidRDefault="00867555" w:rsidP="00867555">
      <w:pPr>
        <w:pStyle w:val="Nidungvnbn"/>
      </w:pPr>
    </w:p>
    <w:p w14:paraId="1AC08142" w14:textId="77777777" w:rsidR="00867555" w:rsidRPr="00400D18" w:rsidRDefault="00867555" w:rsidP="00867555">
      <w:pPr>
        <w:pStyle w:val="Nidungvnbn"/>
      </w:pPr>
      <w:r w:rsidRPr="00400D18">
        <w:t xml:space="preserve">Hơn nữa, mọi ứng dụng Spring khi sử dụng H2 thì để phải sử dụng 2 phương thức (tạo bean) trên. Điều đó có nghĩa là những cấu hình đó nó như là một cái khuôn cho các </w:t>
      </w:r>
      <w:r w:rsidRPr="00400D18">
        <w:lastRenderedPageBreak/>
        <w:t>ứng dụng khác sử dụng H2. Nó phổ biến và mang tính chung chung như vậy, tại sao chúng ta phải bỏ công cấu hình trong mỗi lần tạo project?</w:t>
      </w:r>
    </w:p>
    <w:p w14:paraId="662B76A0" w14:textId="77777777" w:rsidR="00867555" w:rsidRPr="00400D18" w:rsidRDefault="00867555" w:rsidP="00867555">
      <w:pPr>
        <w:pStyle w:val="Nidungvnbn"/>
      </w:pPr>
    </w:p>
    <w:p w14:paraId="2C72B410" w14:textId="77777777" w:rsidR="00867555" w:rsidRPr="00400D18" w:rsidRDefault="00867555" w:rsidP="00867555">
      <w:pPr>
        <w:pStyle w:val="Nidungvnbn"/>
      </w:pPr>
      <w:r w:rsidRPr="00400D18">
        <w:t>Spring boot có thể tự động cấu hình những thứ tương tự vậy, nếu Spring boot phát hiện trong classpath của bạn có lib H2 thì nó sẽ tự cấu hình H2 vào ứng dụng của bạn. Nếu JdbcTemplate có trong classpath, nó sẽ cấu hình và có thể tự động inject vào bất cứ bean nào mà bạn viết. Vì vậy, chúng ta sẽ bỏ quả được một thứ khác rắc rối rồi. So good!</w:t>
      </w:r>
    </w:p>
    <w:p w14:paraId="47729EC8" w14:textId="77777777" w:rsidR="00867555" w:rsidRPr="00400D18" w:rsidRDefault="00867555" w:rsidP="00867555">
      <w:pPr>
        <w:pStyle w:val="Nidungvnbn"/>
      </w:pPr>
    </w:p>
    <w:p w14:paraId="134237C0" w14:textId="77777777" w:rsidR="00867555" w:rsidRPr="00400D18" w:rsidRDefault="00867555" w:rsidP="00867555">
      <w:pPr>
        <w:pStyle w:val="Tiumccp3"/>
      </w:pPr>
      <w:r w:rsidRPr="00400D18">
        <w:t>Starter dependencies:</w:t>
      </w:r>
    </w:p>
    <w:p w14:paraId="6E617319" w14:textId="77777777" w:rsidR="00867555" w:rsidRPr="00400D18" w:rsidRDefault="00867555" w:rsidP="00867555">
      <w:pPr>
        <w:pStyle w:val="Nidungvnbn"/>
      </w:pPr>
      <w:r w:rsidRPr="00400D18">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14:paraId="2B8988AF" w14:textId="77777777" w:rsidR="00867555" w:rsidRPr="00400D18" w:rsidRDefault="00867555" w:rsidP="00867555">
      <w:pPr>
        <w:pStyle w:val="Nidungvnbn"/>
      </w:pPr>
      <w:r w:rsidRPr="00400D18">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14:paraId="564D6C20" w14:textId="77777777" w:rsidR="00867555" w:rsidRPr="00400D18" w:rsidRDefault="00867555" w:rsidP="00867555">
      <w:pPr>
        <w:pStyle w:val="Nidungvnbn"/>
      </w:pPr>
    </w:p>
    <w:p w14:paraId="7339FD8F" w14:textId="77777777" w:rsidR="00867555" w:rsidRPr="00400D18" w:rsidRDefault="00867555" w:rsidP="00867555">
      <w:pPr>
        <w:pStyle w:val="Nidungvnbn"/>
      </w:pPr>
      <w:r w:rsidRPr="00400D18">
        <w:t>Spring boot hoàn toàn có thể giúp bạn việc này, ví dụ bạn muốn xây dựng một REST API sử dụng Spring trả về Json thì bạn sẽ phải cấu hình trong build.gradle (nếu dùng Gradle) hoặc POM.xml (nếu dùng Maven) các lib sau:</w:t>
      </w:r>
    </w:p>
    <w:p w14:paraId="12C15368" w14:textId="77777777" w:rsidR="00867555" w:rsidRPr="00400D18" w:rsidRDefault="00867555" w:rsidP="00867555">
      <w:pPr>
        <w:pStyle w:val="Nidungvnbn"/>
      </w:pPr>
    </w:p>
    <w:p w14:paraId="1DA98B62" w14:textId="77777777" w:rsidR="00867555" w:rsidRPr="00400D18" w:rsidRDefault="00867555" w:rsidP="00867555">
      <w:pPr>
        <w:pStyle w:val="Nidungvnbn"/>
      </w:pPr>
      <w:r w:rsidRPr="00400D18">
        <w:t xml:space="preserve">    ■ org.springframework:spring-core</w:t>
      </w:r>
    </w:p>
    <w:p w14:paraId="0C54F6D6" w14:textId="77777777" w:rsidR="00867555" w:rsidRPr="00400D18" w:rsidRDefault="00867555" w:rsidP="00867555">
      <w:pPr>
        <w:pStyle w:val="Nidungvnbn"/>
      </w:pPr>
      <w:r w:rsidRPr="00400D18">
        <w:t xml:space="preserve">    ■ org.springframework:spring-web</w:t>
      </w:r>
    </w:p>
    <w:p w14:paraId="328E271E" w14:textId="77777777" w:rsidR="00867555" w:rsidRPr="00400D18" w:rsidRDefault="00867555" w:rsidP="00867555">
      <w:pPr>
        <w:pStyle w:val="Nidungvnbn"/>
      </w:pPr>
      <w:r w:rsidRPr="00400D18">
        <w:t xml:space="preserve">    ■ org.springframework:spring-webmvc</w:t>
      </w:r>
    </w:p>
    <w:p w14:paraId="127F664B" w14:textId="77777777" w:rsidR="00867555" w:rsidRPr="00400D18" w:rsidRDefault="00867555" w:rsidP="00867555">
      <w:pPr>
        <w:pStyle w:val="Nidungvnbn"/>
      </w:pPr>
      <w:r w:rsidRPr="00400D18">
        <w:t xml:space="preserve">    ■ com.fasterxml.jackson. core:jackson-databind</w:t>
      </w:r>
    </w:p>
    <w:p w14:paraId="3C840E28" w14:textId="77777777" w:rsidR="00867555" w:rsidRPr="00400D18" w:rsidRDefault="00867555" w:rsidP="00867555">
      <w:pPr>
        <w:pStyle w:val="Nidungvnbn"/>
      </w:pPr>
      <w:r w:rsidRPr="00400D18">
        <w:t xml:space="preserve">    ■ org.hibernate:hibernate-validator</w:t>
      </w:r>
    </w:p>
    <w:p w14:paraId="311FF63D" w14:textId="77777777" w:rsidR="00867555" w:rsidRPr="00400D18" w:rsidRDefault="00867555" w:rsidP="00867555">
      <w:pPr>
        <w:pStyle w:val="Nidungvnbn"/>
      </w:pPr>
      <w:r w:rsidRPr="00400D18">
        <w:t xml:space="preserve">    ■ org.apache.tomcat.embed:tomcat-embed-core</w:t>
      </w:r>
    </w:p>
    <w:p w14:paraId="3236569B" w14:textId="77777777" w:rsidR="00867555" w:rsidRPr="00400D18" w:rsidRDefault="00867555" w:rsidP="00867555">
      <w:pPr>
        <w:pStyle w:val="Nidungvnbn"/>
      </w:pPr>
      <w:r w:rsidRPr="00400D18">
        <w:t xml:space="preserve">    ■ org.apache.tomcat.embed:tomcat-embed-el</w:t>
      </w:r>
    </w:p>
    <w:p w14:paraId="69A546FB" w14:textId="77777777" w:rsidR="00867555" w:rsidRPr="00400D18" w:rsidRDefault="00867555" w:rsidP="00867555">
      <w:pPr>
        <w:pStyle w:val="Nidungvnbn"/>
      </w:pPr>
      <w:r w:rsidRPr="00400D18">
        <w:lastRenderedPageBreak/>
        <w:t xml:space="preserve">    ■ org.apache.tomcat.embed: tomcat-embed-logging-juli</w:t>
      </w:r>
    </w:p>
    <w:p w14:paraId="04A100C0" w14:textId="77777777" w:rsidR="00867555" w:rsidRPr="00400D18" w:rsidRDefault="00867555" w:rsidP="00867555">
      <w:pPr>
        <w:pStyle w:val="Nidungvnbn"/>
      </w:pPr>
    </w:p>
    <w:p w14:paraId="2FA67901" w14:textId="77777777" w:rsidR="00867555" w:rsidRPr="00400D18" w:rsidRDefault="00867555" w:rsidP="00867555">
      <w:pPr>
        <w:pStyle w:val="Nidungvnbn"/>
      </w:pPr>
      <w:r w:rsidRPr="00400D18">
        <w:t>Hoặc có thể bạn add bằng tay vào classpath :D. Có vẻ hơi mệt đây, đừng lo, Spring boot sẽ giúp bạn. Ví dụ bạn muốn xây dựng web application, bạn chỉ việc khai báo "web starter"</w:t>
      </w:r>
      <w:r>
        <w:t xml:space="preserve"> </w:t>
      </w:r>
      <w:r w:rsidRPr="00400D18">
        <w:t>org.springframework.boot:spring-boot-starter-web trong file cấu hình (build.gradle hoặc POM.xml).</w:t>
      </w:r>
    </w:p>
    <w:p w14:paraId="207CD822" w14:textId="77777777" w:rsidR="00867555" w:rsidRPr="00400D18" w:rsidRDefault="00867555" w:rsidP="00867555">
      <w:pPr>
        <w:pStyle w:val="Nidungvnbn"/>
      </w:pPr>
      <w:r w:rsidRPr="00400D18">
        <w:t>Nếu bạn muốn dùng JPA thì khi báo "jpa starter" org.springframework.boot:spring-boot-starter-jpa. Spring sẽ tự động add các thư viện cần thiết vào classpath, các lib này đã được test cẩn thận nên bạn không phải lo về vấn đề conflict hay version gì nữa. Hehe... quá đã!</w:t>
      </w:r>
    </w:p>
    <w:p w14:paraId="707C4FBD" w14:textId="77777777" w:rsidR="00867555" w:rsidRPr="00400D18" w:rsidRDefault="00867555" w:rsidP="00867555">
      <w:pPr>
        <w:pStyle w:val="Nidungvnbn"/>
      </w:pPr>
    </w:p>
    <w:p w14:paraId="6C0BF91F" w14:textId="77777777" w:rsidR="00867555" w:rsidRPr="00400D18" w:rsidRDefault="00867555" w:rsidP="00867555">
      <w:pPr>
        <w:pStyle w:val="Tiumccp3"/>
      </w:pPr>
      <w:r w:rsidRPr="00400D18">
        <w:t>Command-Line Interface:</w:t>
      </w:r>
    </w:p>
    <w:p w14:paraId="22611705" w14:textId="77777777" w:rsidR="00867555" w:rsidRPr="00400D18" w:rsidRDefault="00867555" w:rsidP="00867555">
      <w:pPr>
        <w:pStyle w:val="Nidungvnbn"/>
      </w:pPr>
      <w:r w:rsidRPr="00400D18">
        <w:t>Ngoài khả năng tự động cấu hình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14:paraId="01BCDEEE" w14:textId="77777777" w:rsidR="00867555" w:rsidRPr="00400D18" w:rsidRDefault="00867555" w:rsidP="00867555">
      <w:pPr>
        <w:pStyle w:val="Nidungvnbn"/>
      </w:pPr>
      <w:r w:rsidRPr="00400D18">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14:paraId="45C10835" w14:textId="77777777" w:rsidR="00867555" w:rsidRPr="00400D18" w:rsidRDefault="00867555" w:rsidP="00867555">
      <w:pPr>
        <w:pStyle w:val="Nidungvnbn"/>
      </w:pPr>
      <w:r w:rsidRPr="00400D18">
        <w:t>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cấu hình những thứ cần thiết và chắc chắn rằng DispatcherServlet và Spring MVC đã được kích hoạt và các controller có thể phản hồi các HTTP request.</w:t>
      </w:r>
    </w:p>
    <w:p w14:paraId="1964B87E" w14:textId="77777777" w:rsidR="00867555" w:rsidRPr="00400D18" w:rsidRDefault="00867555" w:rsidP="00867555">
      <w:pPr>
        <w:pStyle w:val="Nidungvnbn"/>
      </w:pPr>
      <w:r w:rsidRPr="00400D18">
        <w:t xml:space="preserve">Spring Boot CLI là một sự lựa chọn nhỏ trong những gì mà Spring Boot có thể làm được. Mặc dù nó mang lại sức mạnh rất lớn và đơn giản hóa việc phát triển ứng </w:t>
      </w:r>
      <w:r w:rsidRPr="00400D18">
        <w:lastRenderedPageBreak/>
        <w:t>dụng Spring, nhưng nó cũng được giới thiệu là một phong cách lập trình không theo nguyên tắc (unconvention development model). Nếu bạn không ưng phong cách này thì đó không phải là vấn đề, bạn có thể không sử dụng nó vì đơn giản, đây là một sự lựa chọn.</w:t>
      </w:r>
    </w:p>
    <w:p w14:paraId="48067F15" w14:textId="77777777" w:rsidR="00867555" w:rsidRPr="00400D18" w:rsidRDefault="00867555" w:rsidP="00867555">
      <w:pPr>
        <w:pStyle w:val="Nidungvnbn"/>
      </w:pPr>
    </w:p>
    <w:p w14:paraId="3C462325" w14:textId="77777777" w:rsidR="00867555" w:rsidRPr="00400D18" w:rsidRDefault="00867555" w:rsidP="00867555">
      <w:pPr>
        <w:pStyle w:val="Tiumccp3"/>
      </w:pPr>
      <w:r w:rsidRPr="00400D18">
        <w:t>The Actuator:</w:t>
      </w:r>
    </w:p>
    <w:p w14:paraId="69BF0619" w14:textId="77777777" w:rsidR="00867555" w:rsidRPr="00400D18" w:rsidRDefault="00867555" w:rsidP="00867555">
      <w:pPr>
        <w:pStyle w:val="Nidungvnbn"/>
      </w:pPr>
      <w:r w:rsidRPr="00400D18">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14:paraId="6059EE1B" w14:textId="77777777" w:rsidR="00867555" w:rsidRPr="00400D18" w:rsidRDefault="00867555" w:rsidP="00867555">
      <w:pPr>
        <w:pStyle w:val="Nidungvnbn"/>
      </w:pPr>
    </w:p>
    <w:p w14:paraId="751079C4" w14:textId="77777777" w:rsidR="00867555" w:rsidRPr="00400D18" w:rsidRDefault="00867555" w:rsidP="00867555">
      <w:pPr>
        <w:pStyle w:val="Nidungvnbn"/>
      </w:pPr>
      <w:r w:rsidRPr="00400D18">
        <w:t xml:space="preserve">    ■ Những bean nào đã được cấu hình trong Spring application context</w:t>
      </w:r>
    </w:p>
    <w:p w14:paraId="141C4CFE" w14:textId="77777777" w:rsidR="00867555" w:rsidRPr="00400D18" w:rsidRDefault="00867555" w:rsidP="00867555">
      <w:pPr>
        <w:pStyle w:val="Nidungvnbn"/>
      </w:pPr>
      <w:r w:rsidRPr="00400D18">
        <w:t xml:space="preserve">    ■ Những gì đã được Spring tự động cấu hình</w:t>
      </w:r>
    </w:p>
    <w:p w14:paraId="1CC25842" w14:textId="77777777" w:rsidR="00867555" w:rsidRPr="00400D18" w:rsidRDefault="00867555" w:rsidP="00867555">
      <w:pPr>
        <w:pStyle w:val="Nidungvnbn"/>
      </w:pPr>
      <w:r w:rsidRPr="00400D18">
        <w:t xml:space="preserve">    ■ Biến môi trường, system properties, configuration properties và command-line arguments nào có hiệu lực trong ứng dụng của bạn</w:t>
      </w:r>
    </w:p>
    <w:p w14:paraId="66C0A75A" w14:textId="77777777" w:rsidR="00867555" w:rsidRPr="00400D18" w:rsidRDefault="00867555" w:rsidP="00867555">
      <w:pPr>
        <w:pStyle w:val="Nidungvnbn"/>
      </w:pPr>
      <w:r w:rsidRPr="00400D18">
        <w:t xml:space="preserve">    ■ Trạng thái hiện tại của threads và hỗ trợ ứng dụng của bạn</w:t>
      </w:r>
    </w:p>
    <w:p w14:paraId="07E11D90" w14:textId="77777777" w:rsidR="00867555" w:rsidRPr="00400D18" w:rsidRDefault="00867555" w:rsidP="00867555">
      <w:pPr>
        <w:pStyle w:val="Nidungvnbn"/>
      </w:pPr>
      <w:r w:rsidRPr="00400D18">
        <w:t xml:space="preserve">    ■ Chỉ ra HTTP request gần đây được thực hiện bởi ứng dụng</w:t>
      </w:r>
    </w:p>
    <w:p w14:paraId="6237C612" w14:textId="77777777" w:rsidR="00867555" w:rsidRPr="00400D18" w:rsidRDefault="00867555" w:rsidP="00867555">
      <w:pPr>
        <w:pStyle w:val="Nidungvnbn"/>
      </w:pPr>
      <w:r w:rsidRPr="00400D18">
        <w:t xml:space="preserve">    ■ Các số liệu liên quan đến việc sử dụng bộ nhớ, bộ dọn rác, web requests và nguồn dữ liệu sử dụng</w:t>
      </w:r>
    </w:p>
    <w:p w14:paraId="10B6998D" w14:textId="77777777" w:rsidR="00867555" w:rsidRPr="00400D18" w:rsidRDefault="00867555" w:rsidP="00867555">
      <w:pPr>
        <w:pStyle w:val="Nidungvnbn"/>
      </w:pPr>
    </w:p>
    <w:p w14:paraId="482D771C" w14:textId="77777777" w:rsidR="00867555" w:rsidRPr="00400D18" w:rsidRDefault="00867555" w:rsidP="00867555">
      <w:pPr>
        <w:pStyle w:val="Nidungvnbn"/>
      </w:pPr>
      <w:r w:rsidRPr="00400D18">
        <w:t>Actuator trình bày thông tin này bằng hai cách là thông qua web endpoints hoặc thông qua shell interface.</w:t>
      </w:r>
    </w:p>
    <w:p w14:paraId="5D21168B" w14:textId="77777777" w:rsidR="00867555" w:rsidRDefault="00867555" w:rsidP="009E3EFF">
      <w:pPr>
        <w:pStyle w:val="Nidungvnbn"/>
        <w:rPr>
          <w:rFonts w:ascii="Arial" w:hAnsi="Arial" w:cs="Arial"/>
        </w:rPr>
      </w:pPr>
    </w:p>
    <w:p w14:paraId="2F03057F" w14:textId="5C1E20F2" w:rsidR="009E3EFF" w:rsidRDefault="00847DC1" w:rsidP="00847DC1">
      <w:pPr>
        <w:pStyle w:val="Tiumccp1"/>
      </w:pPr>
      <w:r>
        <w:t>Phát triển với một ứng dụng Spring Boot</w:t>
      </w:r>
    </w:p>
    <w:p w14:paraId="473C2303" w14:textId="1DB614E8" w:rsidR="00847DC1" w:rsidRDefault="00847DC1" w:rsidP="00847DC1">
      <w:pPr>
        <w:pStyle w:val="Tiumccp1"/>
      </w:pPr>
      <w:r w:rsidRPr="00847DC1">
        <w:t>Sử dụng Spring Initializr Web</w:t>
      </w:r>
    </w:p>
    <w:p w14:paraId="6CFA63FE" w14:textId="77777777" w:rsidR="00847DC1" w:rsidRPr="004B6EA5" w:rsidRDefault="00847DC1" w:rsidP="004B6EA5">
      <w:pPr>
        <w:pStyle w:val="Nidungvnbn"/>
        <w:rPr>
          <w:rStyle w:val="Strong"/>
          <w:b w:val="0"/>
          <w:bCs w:val="0"/>
        </w:rPr>
      </w:pPr>
      <w:r w:rsidRPr="004B6EA5">
        <w:t xml:space="preserve">Bước 1: Truy cập vào trang web của </w:t>
      </w:r>
      <w:r w:rsidRPr="004B6EA5">
        <w:rPr>
          <w:rStyle w:val="Strong"/>
          <w:b w:val="0"/>
          <w:bCs w:val="0"/>
        </w:rPr>
        <w:t>Spring Initializr Web: start.spring.io</w:t>
      </w:r>
    </w:p>
    <w:p w14:paraId="5550F7F7" w14:textId="5413FE1D" w:rsidR="00847DC1" w:rsidRPr="00400D18" w:rsidRDefault="00847DC1" w:rsidP="00A331B2">
      <w:pPr>
        <w:pStyle w:val="Caption"/>
      </w:pPr>
      <w:r w:rsidRPr="00400D18">
        <w:rPr>
          <w:noProof/>
        </w:rPr>
        <w:lastRenderedPageBreak/>
        <w:drawing>
          <wp:inline distT="0" distB="0" distL="0" distR="0" wp14:anchorId="1C8642C9" wp14:editId="1A706E1C">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r w:rsidRPr="00400D18">
        <w:t xml:space="preserve">Hình </w:t>
      </w:r>
      <w:r>
        <w:fldChar w:fldCharType="begin"/>
      </w:r>
      <w:r>
        <w:instrText xml:space="preserve"> SEQ Hình \* ARABIC </w:instrText>
      </w:r>
      <w:r>
        <w:fldChar w:fldCharType="separate"/>
      </w:r>
      <w:r w:rsidR="00314FD0">
        <w:rPr>
          <w:noProof/>
        </w:rPr>
        <w:t>2</w:t>
      </w:r>
      <w:r>
        <w:rPr>
          <w:noProof/>
        </w:rPr>
        <w:fldChar w:fldCharType="end"/>
      </w:r>
      <w:r w:rsidRPr="00400D18">
        <w:t xml:space="preserve"> </w:t>
      </w:r>
      <w:r w:rsidRPr="00400D18">
        <w:rPr>
          <w:rStyle w:val="Strong"/>
          <w:bdr w:val="none" w:sz="0" w:space="0" w:color="auto" w:frame="1"/>
          <w:shd w:val="clear" w:color="auto" w:fill="FFFFFF"/>
        </w:rPr>
        <w:t>Spring Initializr Web</w:t>
      </w:r>
    </w:p>
    <w:p w14:paraId="1E45AE60" w14:textId="77777777" w:rsidR="00847DC1" w:rsidRPr="00400D18" w:rsidRDefault="00847DC1" w:rsidP="00847DC1">
      <w:pPr>
        <w:pStyle w:val="Nidungvnbn"/>
      </w:pPr>
      <w:r w:rsidRPr="00400D18">
        <w:t xml:space="preserve">Chọn: </w:t>
      </w:r>
      <w:r w:rsidRPr="00400D18">
        <w:rPr>
          <w:b/>
        </w:rPr>
        <w:t>Maven Project</w:t>
      </w:r>
    </w:p>
    <w:p w14:paraId="723F6513" w14:textId="77777777" w:rsidR="00847DC1" w:rsidRPr="00400D18" w:rsidRDefault="00847DC1" w:rsidP="00847DC1">
      <w:pPr>
        <w:pStyle w:val="Nidungvnbn"/>
        <w:rPr>
          <w:b/>
        </w:rPr>
      </w:pPr>
      <w:r w:rsidRPr="00400D18">
        <w:t xml:space="preserve">Ngôn ngữ: </w:t>
      </w:r>
      <w:r w:rsidRPr="00400D18">
        <w:rPr>
          <w:b/>
        </w:rPr>
        <w:t>Java</w:t>
      </w:r>
    </w:p>
    <w:p w14:paraId="05157FB2" w14:textId="77777777" w:rsidR="00847DC1" w:rsidRPr="00400D18" w:rsidRDefault="00847DC1" w:rsidP="00847DC1">
      <w:pPr>
        <w:pStyle w:val="Nidungvnbn"/>
      </w:pPr>
      <w:r w:rsidRPr="00400D18">
        <w:t xml:space="preserve">Phiên bản Spring Boot: </w:t>
      </w:r>
      <w:r w:rsidRPr="00400D18">
        <w:rPr>
          <w:b/>
        </w:rPr>
        <w:t>2.0.3</w:t>
      </w:r>
    </w:p>
    <w:p w14:paraId="24D07175" w14:textId="77777777" w:rsidR="00847DC1" w:rsidRPr="00400D18" w:rsidRDefault="00847DC1" w:rsidP="00847DC1">
      <w:pPr>
        <w:pStyle w:val="Nidungvnbn"/>
      </w:pPr>
      <w:r w:rsidRPr="00400D18">
        <w:t xml:space="preserve">Group: </w:t>
      </w:r>
      <w:r w:rsidRPr="00400D18">
        <w:rPr>
          <w:b/>
        </w:rPr>
        <w:t>kientapcongnghiep</w:t>
      </w:r>
    </w:p>
    <w:p w14:paraId="6B9D6C45" w14:textId="77777777" w:rsidR="00847DC1" w:rsidRPr="00400D18" w:rsidRDefault="00847DC1" w:rsidP="00847DC1">
      <w:pPr>
        <w:pStyle w:val="Nidungvnbn"/>
      </w:pPr>
      <w:r w:rsidRPr="00400D18">
        <w:t xml:space="preserve">Artifact: </w:t>
      </w:r>
      <w:r w:rsidRPr="00400D18">
        <w:rPr>
          <w:b/>
        </w:rPr>
        <w:t>Demo-Spring-Initializr</w:t>
      </w:r>
    </w:p>
    <w:p w14:paraId="114F79F2" w14:textId="77777777" w:rsidR="00847DC1" w:rsidRPr="00400D18" w:rsidRDefault="00847DC1" w:rsidP="00847DC1">
      <w:pPr>
        <w:pStyle w:val="Nidungvnbn"/>
        <w:rPr>
          <w:shd w:val="clear" w:color="auto" w:fill="FFFFFF"/>
        </w:rPr>
      </w:pPr>
      <w:r w:rsidRPr="00400D18">
        <w:t>Search for dependencies</w:t>
      </w:r>
      <w:r w:rsidRPr="00400D18">
        <w:rPr>
          <w:shd w:val="clear" w:color="auto" w:fill="FFFFFF"/>
        </w:rPr>
        <w:t xml:space="preserve">: </w:t>
      </w:r>
      <w:r w:rsidRPr="00400D18">
        <w:rPr>
          <w:b/>
          <w:shd w:val="clear" w:color="auto" w:fill="FFFFFF"/>
        </w:rPr>
        <w:t xml:space="preserve">Web </w:t>
      </w:r>
    </w:p>
    <w:p w14:paraId="3105FB87" w14:textId="77777777" w:rsidR="00847DC1" w:rsidRPr="00400D18" w:rsidRDefault="00847DC1" w:rsidP="00847DC1">
      <w:pPr>
        <w:pStyle w:val="Nidungvnbn"/>
      </w:pPr>
      <w:r w:rsidRPr="00400D18">
        <w:t xml:space="preserve">Chọn </w:t>
      </w:r>
      <w:r w:rsidRPr="00400D18">
        <w:rPr>
          <w:b/>
        </w:rPr>
        <w:t>Generate Project</w:t>
      </w:r>
    </w:p>
    <w:p w14:paraId="4D8F2FE0" w14:textId="77777777" w:rsidR="00847DC1" w:rsidRPr="00400D18" w:rsidRDefault="00847DC1" w:rsidP="00847DC1">
      <w:pPr>
        <w:pStyle w:val="Nidungvnbn"/>
      </w:pPr>
    </w:p>
    <w:p w14:paraId="092C894F" w14:textId="77777777" w:rsidR="00847DC1" w:rsidRPr="00400D18" w:rsidRDefault="00847DC1" w:rsidP="00847DC1">
      <w:pPr>
        <w:pStyle w:val="Nidungvnbn"/>
      </w:pPr>
      <w:r w:rsidRPr="00400D18">
        <w:t>Một file vừa được tạo và tải xuống</w:t>
      </w:r>
    </w:p>
    <w:p w14:paraId="0C9C4284" w14:textId="77777777" w:rsidR="00847DC1" w:rsidRPr="00400D18" w:rsidRDefault="00847DC1" w:rsidP="00A331B2">
      <w:pPr>
        <w:pStyle w:val="Nidungvnbn"/>
        <w:keepNext/>
        <w:ind w:firstLine="0"/>
        <w:jc w:val="center"/>
      </w:pPr>
      <w:r w:rsidRPr="00400D18">
        <w:rPr>
          <w:noProof/>
        </w:rPr>
        <w:lastRenderedPageBreak/>
        <w:drawing>
          <wp:inline distT="0" distB="0" distL="0" distR="0" wp14:anchorId="58D38948" wp14:editId="464668EC">
            <wp:extent cx="54483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2238375"/>
                    </a:xfrm>
                    <a:prstGeom prst="rect">
                      <a:avLst/>
                    </a:prstGeom>
                  </pic:spPr>
                </pic:pic>
              </a:graphicData>
            </a:graphic>
          </wp:inline>
        </w:drawing>
      </w:r>
    </w:p>
    <w:p w14:paraId="61B078E0" w14:textId="69B68FD0"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3</w:t>
      </w:r>
      <w:r>
        <w:rPr>
          <w:noProof/>
        </w:rPr>
        <w:fldChar w:fldCharType="end"/>
      </w:r>
      <w:r w:rsidRPr="00400D18">
        <w:t xml:space="preserve"> Một project được tự động tải xuống</w:t>
      </w:r>
    </w:p>
    <w:p w14:paraId="4A1A08AF" w14:textId="77777777" w:rsidR="00847DC1" w:rsidRPr="00400D18" w:rsidRDefault="00847DC1" w:rsidP="00847DC1">
      <w:pPr>
        <w:pStyle w:val="Nidungvnbn"/>
      </w:pPr>
      <w:r w:rsidRPr="00400D18">
        <w:t>Giải nén và add project vừa được tạo vào Eclipse</w:t>
      </w:r>
    </w:p>
    <w:p w14:paraId="63CBFD36" w14:textId="549739E8" w:rsidR="00847DC1" w:rsidRPr="00400D18" w:rsidRDefault="00847DC1" w:rsidP="00847DC1">
      <w:pPr>
        <w:pStyle w:val="Nidungvnbn"/>
        <w:rPr>
          <w:b/>
        </w:rPr>
      </w:pPr>
      <w:r w:rsidRPr="00400D18">
        <w:t xml:space="preserve">Click chuột phải vào Project vừa add chọn </w:t>
      </w:r>
      <w:r w:rsidRPr="00400D18">
        <w:rPr>
          <w:b/>
        </w:rPr>
        <w:t>Run as</w:t>
      </w:r>
      <w:r w:rsidR="004B6EA5">
        <w:t xml:space="preserve"> </w:t>
      </w:r>
      <w:r w:rsidRPr="00400D18">
        <w:t xml:space="preserve">chọn </w:t>
      </w:r>
      <w:r w:rsidRPr="00400D18">
        <w:rPr>
          <w:b/>
        </w:rPr>
        <w:t>Spring Boot Application</w:t>
      </w:r>
    </w:p>
    <w:p w14:paraId="23BDE014" w14:textId="489563FB" w:rsidR="00847DC1" w:rsidRPr="00400D18" w:rsidRDefault="00A331B2" w:rsidP="00A331B2">
      <w:pPr>
        <w:pStyle w:val="Nidungvnbn"/>
        <w:keepNext/>
        <w:ind w:firstLine="0"/>
        <w:jc w:val="center"/>
      </w:pPr>
      <w:r w:rsidRPr="00400D18">
        <w:rPr>
          <w:noProof/>
        </w:rPr>
        <w:drawing>
          <wp:inline distT="0" distB="0" distL="0" distR="0" wp14:anchorId="57D7FC4D" wp14:editId="039CED44">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64A227A" w14:textId="71E7205C"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4</w:t>
      </w:r>
      <w:r>
        <w:rPr>
          <w:noProof/>
        </w:rPr>
        <w:fldChar w:fldCharType="end"/>
      </w:r>
      <w:r w:rsidRPr="00400D18">
        <w:t xml:space="preserve"> Khởi chạy project</w:t>
      </w:r>
    </w:p>
    <w:p w14:paraId="2519798A" w14:textId="77777777" w:rsidR="00847DC1" w:rsidRPr="00400D18" w:rsidRDefault="00847DC1" w:rsidP="00847DC1">
      <w:pPr>
        <w:pStyle w:val="Nidungvnbn"/>
      </w:pPr>
      <w:r w:rsidRPr="00400D18">
        <w:t>Như vậy một Spring Boot Project đã được tạo.</w:t>
      </w:r>
    </w:p>
    <w:p w14:paraId="137B4E06" w14:textId="778D7C3E" w:rsidR="00A331B2" w:rsidRDefault="00A331B2" w:rsidP="00A331B2">
      <w:pPr>
        <w:pStyle w:val="Nidungvnbn"/>
        <w:ind w:firstLine="0"/>
        <w:jc w:val="center"/>
      </w:pPr>
    </w:p>
    <w:p w14:paraId="5D586717" w14:textId="45C9525E" w:rsidR="00847DC1" w:rsidRDefault="00847DC1" w:rsidP="00A331B2">
      <w:pPr>
        <w:pStyle w:val="Nidungvnbn"/>
        <w:rPr>
          <w:rStyle w:val="Hyperlink"/>
          <w:color w:val="auto"/>
        </w:rPr>
      </w:pPr>
      <w:r w:rsidRPr="00400D18">
        <w:lastRenderedPageBreak/>
        <w:t xml:space="preserve">Mở trình duyệt và truy cập vào địa chỉ </w:t>
      </w:r>
      <w:hyperlink r:id="rId18" w:history="1">
        <w:r w:rsidRPr="00400D18">
          <w:rPr>
            <w:rStyle w:val="Hyperlink"/>
          </w:rPr>
          <w:t>http://localhost:8080</w:t>
        </w:r>
      </w:hyperlink>
    </w:p>
    <w:p w14:paraId="7CD4C8BC" w14:textId="381D6BAA" w:rsidR="00A331B2" w:rsidRPr="00400D18" w:rsidRDefault="00A331B2" w:rsidP="00A331B2">
      <w:pPr>
        <w:pStyle w:val="Nidungvnbn"/>
        <w:ind w:firstLine="0"/>
      </w:pPr>
      <w:r>
        <w:rPr>
          <w:noProof/>
        </w:rPr>
        <w:drawing>
          <wp:inline distT="0" distB="0" distL="0" distR="0" wp14:anchorId="5BB81A9E" wp14:editId="40E212A3">
            <wp:extent cx="549592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2200275"/>
                    </a:xfrm>
                    <a:prstGeom prst="rect">
                      <a:avLst/>
                    </a:prstGeom>
                  </pic:spPr>
                </pic:pic>
              </a:graphicData>
            </a:graphic>
          </wp:inline>
        </w:drawing>
      </w:r>
    </w:p>
    <w:p w14:paraId="4708B94E" w14:textId="77777777" w:rsidR="00847DC1" w:rsidRPr="00400D18" w:rsidRDefault="00847DC1" w:rsidP="00847DC1">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14:paraId="34B9B942" w14:textId="77777777" w:rsidR="00847DC1" w:rsidRPr="00400D18" w:rsidRDefault="00847DC1" w:rsidP="00847DC1">
      <w:pPr>
        <w:pStyle w:val="Nidungvnbn"/>
      </w:pPr>
      <w:r w:rsidRPr="00400D18">
        <w:t>Lúc này project chưa có controller nên ta phải thêm vào</w:t>
      </w:r>
    </w:p>
    <w:p w14:paraId="5404DD3C" w14:textId="77777777" w:rsidR="00847DC1" w:rsidRPr="00400D18" w:rsidRDefault="00847DC1" w:rsidP="00847DC1">
      <w:pPr>
        <w:pStyle w:val="Nidungvnbn"/>
      </w:pPr>
      <w:r w:rsidRPr="00400D18">
        <w:t xml:space="preserve">Sau đó chạy lại ứng dụng và truy cập vào địa chỉ </w:t>
      </w:r>
      <w:hyperlink r:id="rId20" w:history="1">
        <w:r w:rsidRPr="00400D18">
          <w:rPr>
            <w:rStyle w:val="Hyperlink"/>
          </w:rPr>
          <w:t>http://localhost:8080</w:t>
        </w:r>
      </w:hyperlink>
    </w:p>
    <w:p w14:paraId="59A832D8" w14:textId="7FB20A01" w:rsidR="00847DC1" w:rsidRPr="00400D18" w:rsidRDefault="00767B77" w:rsidP="00A331B2">
      <w:pPr>
        <w:pStyle w:val="Nidungvnbn"/>
        <w:ind w:firstLine="0"/>
        <w:jc w:val="center"/>
      </w:pPr>
      <w:r>
        <w:rPr>
          <w:noProof/>
        </w:rPr>
        <w:drawing>
          <wp:inline distT="0" distB="0" distL="0" distR="0" wp14:anchorId="6C36B2AF" wp14:editId="0971DA30">
            <wp:extent cx="3305175" cy="933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933450"/>
                    </a:xfrm>
                    <a:prstGeom prst="rect">
                      <a:avLst/>
                    </a:prstGeom>
                  </pic:spPr>
                </pic:pic>
              </a:graphicData>
            </a:graphic>
          </wp:inline>
        </w:drawing>
      </w:r>
    </w:p>
    <w:p w14:paraId="24B35F76" w14:textId="77777777" w:rsidR="00847DC1" w:rsidRPr="00400D18" w:rsidRDefault="00847DC1" w:rsidP="00847DC1">
      <w:pPr>
        <w:pStyle w:val="Nidungvnbn"/>
      </w:pPr>
    </w:p>
    <w:p w14:paraId="1062074A" w14:textId="77777777" w:rsidR="00847DC1" w:rsidRPr="00400D18" w:rsidRDefault="00847DC1" w:rsidP="00847DC1">
      <w:pPr>
        <w:pStyle w:val="Nidungvnbn"/>
        <w:rPr>
          <w:b/>
        </w:rPr>
      </w:pPr>
      <w:r w:rsidRPr="00400D18">
        <w:rPr>
          <w:b/>
        </w:rPr>
        <w:t>Sử dụng công cụ Spring Tool Suite</w:t>
      </w:r>
    </w:p>
    <w:p w14:paraId="1BBE580F" w14:textId="77777777" w:rsidR="00847DC1" w:rsidRPr="00400D18" w:rsidRDefault="00847DC1" w:rsidP="00847DC1">
      <w:pPr>
        <w:pStyle w:val="Nidungvnbn"/>
      </w:pPr>
      <w:r w:rsidRPr="00400D18">
        <w:t>Tạo một Spring Starter Project</w:t>
      </w:r>
    </w:p>
    <w:p w14:paraId="7044F76F" w14:textId="77777777" w:rsidR="00847DC1" w:rsidRPr="00400D18" w:rsidRDefault="00847DC1" w:rsidP="00A331B2">
      <w:pPr>
        <w:pStyle w:val="Nidungvnbn"/>
        <w:ind w:firstLine="0"/>
        <w:jc w:val="center"/>
      </w:pPr>
      <w:r w:rsidRPr="00400D18">
        <w:rPr>
          <w:noProof/>
        </w:rPr>
        <w:lastRenderedPageBreak/>
        <w:drawing>
          <wp:inline distT="0" distB="0" distL="0" distR="0" wp14:anchorId="32753061" wp14:editId="54CDC883">
            <wp:extent cx="4867275" cy="469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4695825"/>
                    </a:xfrm>
                    <a:prstGeom prst="rect">
                      <a:avLst/>
                    </a:prstGeom>
                  </pic:spPr>
                </pic:pic>
              </a:graphicData>
            </a:graphic>
          </wp:inline>
        </w:drawing>
      </w:r>
    </w:p>
    <w:p w14:paraId="20D5622D" w14:textId="77777777" w:rsidR="00847DC1" w:rsidRPr="00400D18" w:rsidRDefault="00847DC1" w:rsidP="00847DC1">
      <w:pPr>
        <w:pStyle w:val="Nidungvnbn"/>
      </w:pPr>
      <w:r w:rsidRPr="00400D18">
        <w:t>Name</w:t>
      </w:r>
      <w:r w:rsidRPr="00400D18">
        <w:rPr>
          <w:b/>
        </w:rPr>
        <w:t>: Demo-Spring-Tool-Suite</w:t>
      </w:r>
    </w:p>
    <w:p w14:paraId="35240DC6" w14:textId="77777777" w:rsidR="00847DC1" w:rsidRPr="00400D18" w:rsidRDefault="00847DC1" w:rsidP="00847DC1">
      <w:pPr>
        <w:pStyle w:val="Nidungvnbn"/>
      </w:pPr>
      <w:r w:rsidRPr="00400D18">
        <w:t xml:space="preserve">Location: </w:t>
      </w:r>
      <w:r w:rsidRPr="00400D18">
        <w:rPr>
          <w:b/>
        </w:rPr>
        <w:t>Chọn nơi lưu Project</w:t>
      </w:r>
    </w:p>
    <w:p w14:paraId="43312BF6" w14:textId="77777777" w:rsidR="00847DC1" w:rsidRPr="00400D18" w:rsidRDefault="00847DC1" w:rsidP="00847DC1">
      <w:pPr>
        <w:pStyle w:val="Nidungvnbn"/>
      </w:pPr>
      <w:r w:rsidRPr="00400D18">
        <w:t>Type:</w:t>
      </w:r>
      <w:r w:rsidRPr="00400D18">
        <w:rPr>
          <w:b/>
        </w:rPr>
        <w:t xml:space="preserve"> Maven</w:t>
      </w:r>
    </w:p>
    <w:p w14:paraId="50705DB3" w14:textId="77777777" w:rsidR="00847DC1" w:rsidRPr="00400D18" w:rsidRDefault="00847DC1" w:rsidP="00847DC1">
      <w:pPr>
        <w:pStyle w:val="Nidungvnbn"/>
      </w:pPr>
      <w:r w:rsidRPr="00400D18">
        <w:t xml:space="preserve">Language: </w:t>
      </w:r>
      <w:r w:rsidRPr="00400D18">
        <w:rPr>
          <w:b/>
        </w:rPr>
        <w:t>Java</w:t>
      </w:r>
    </w:p>
    <w:p w14:paraId="01C773FF" w14:textId="77777777" w:rsidR="00847DC1" w:rsidRPr="00400D18" w:rsidRDefault="00847DC1" w:rsidP="00847DC1">
      <w:pPr>
        <w:pStyle w:val="Nidungvnbn"/>
      </w:pPr>
      <w:r w:rsidRPr="00400D18">
        <w:t xml:space="preserve">Group: </w:t>
      </w:r>
      <w:r w:rsidRPr="00400D18">
        <w:rPr>
          <w:b/>
        </w:rPr>
        <w:t>kientapcongnghiep</w:t>
      </w:r>
    </w:p>
    <w:p w14:paraId="5BB9BA8D" w14:textId="77777777" w:rsidR="00847DC1" w:rsidRPr="00400D18" w:rsidRDefault="00847DC1" w:rsidP="00847DC1">
      <w:pPr>
        <w:pStyle w:val="Nidungvnbn"/>
      </w:pPr>
      <w:r w:rsidRPr="00400D18">
        <w:t xml:space="preserve">Artifact: </w:t>
      </w:r>
      <w:r w:rsidRPr="00400D18">
        <w:rPr>
          <w:b/>
        </w:rPr>
        <w:t>Demo-Spring-Tool-Suite</w:t>
      </w:r>
    </w:p>
    <w:p w14:paraId="7F36A6E9" w14:textId="77777777" w:rsidR="00847DC1" w:rsidRPr="00400D18" w:rsidRDefault="00847DC1" w:rsidP="00A331B2">
      <w:pPr>
        <w:pStyle w:val="Nidungvnbn"/>
        <w:ind w:firstLine="0"/>
        <w:jc w:val="center"/>
      </w:pPr>
      <w:r w:rsidRPr="00400D18">
        <w:rPr>
          <w:noProof/>
        </w:rPr>
        <w:lastRenderedPageBreak/>
        <w:drawing>
          <wp:inline distT="0" distB="0" distL="0" distR="0" wp14:anchorId="75922A2B" wp14:editId="0368B8FF">
            <wp:extent cx="5267325" cy="686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6867525"/>
                    </a:xfrm>
                    <a:prstGeom prst="rect">
                      <a:avLst/>
                    </a:prstGeom>
                  </pic:spPr>
                </pic:pic>
              </a:graphicData>
            </a:graphic>
          </wp:inline>
        </w:drawing>
      </w:r>
    </w:p>
    <w:p w14:paraId="6EAE3ADE" w14:textId="77777777" w:rsidR="00847DC1" w:rsidRPr="00400D18" w:rsidRDefault="00847DC1" w:rsidP="00847DC1">
      <w:pPr>
        <w:pStyle w:val="Nidungvnbn"/>
      </w:pPr>
      <w:r w:rsidRPr="00400D18">
        <w:t xml:space="preserve">Chọn Next chọn Spring Boot Version: </w:t>
      </w:r>
      <w:r w:rsidRPr="00400D18">
        <w:rPr>
          <w:b/>
        </w:rPr>
        <w:t>2.0.3</w:t>
      </w:r>
    </w:p>
    <w:p w14:paraId="2D154B2A" w14:textId="77777777" w:rsidR="00847DC1" w:rsidRPr="00400D18" w:rsidRDefault="00847DC1" w:rsidP="00847DC1">
      <w:pPr>
        <w:pStyle w:val="Nidungvnbn"/>
      </w:pPr>
      <w:r w:rsidRPr="00400D18">
        <w:t xml:space="preserve">Tick vào </w:t>
      </w:r>
      <w:r w:rsidRPr="00400D18">
        <w:rPr>
          <w:b/>
        </w:rPr>
        <w:t>“Web”</w:t>
      </w:r>
    </w:p>
    <w:p w14:paraId="24F14F1E" w14:textId="77777777" w:rsidR="00847DC1" w:rsidRPr="00400D18" w:rsidRDefault="00847DC1" w:rsidP="00847DC1">
      <w:pPr>
        <w:pStyle w:val="Nidungvnbn"/>
        <w:rPr>
          <w:b/>
        </w:rPr>
      </w:pPr>
      <w:r w:rsidRPr="00400D18">
        <w:lastRenderedPageBreak/>
        <w:t xml:space="preserve">Chọn </w:t>
      </w:r>
      <w:r w:rsidRPr="00400D18">
        <w:rPr>
          <w:b/>
        </w:rPr>
        <w:t>Finish</w:t>
      </w:r>
    </w:p>
    <w:p w14:paraId="587508F7" w14:textId="77777777" w:rsidR="00847DC1" w:rsidRPr="00400D18" w:rsidRDefault="00847DC1" w:rsidP="00847DC1">
      <w:pPr>
        <w:pStyle w:val="Nidungvnbn"/>
      </w:pPr>
      <w:r w:rsidRPr="00400D18">
        <w:t>Như vậy một Spring Boot Project đã được tạo.</w:t>
      </w:r>
    </w:p>
    <w:p w14:paraId="1CE5C81F" w14:textId="77777777" w:rsidR="00847DC1" w:rsidRPr="00400D18" w:rsidRDefault="00847DC1" w:rsidP="00847DC1">
      <w:pPr>
        <w:pStyle w:val="Nidungvnbn"/>
        <w:rPr>
          <w:b/>
        </w:rPr>
      </w:pPr>
      <w:r w:rsidRPr="00400D18">
        <w:t xml:space="preserve">Click chuột phải vào Project vừa add chọn </w:t>
      </w:r>
      <w:r w:rsidRPr="00400D18">
        <w:rPr>
          <w:b/>
        </w:rPr>
        <w:t>Run as</w:t>
      </w:r>
      <w:r>
        <w:t xml:space="preserve"> </w:t>
      </w:r>
      <w:r w:rsidRPr="00400D18">
        <w:t xml:space="preserve">chọn </w:t>
      </w:r>
      <w:r w:rsidRPr="00400D18">
        <w:rPr>
          <w:b/>
        </w:rPr>
        <w:t>Spring Boot Application</w:t>
      </w:r>
    </w:p>
    <w:p w14:paraId="363AFF51" w14:textId="77777777" w:rsidR="00847DC1" w:rsidRPr="00400D18" w:rsidRDefault="00847DC1" w:rsidP="00847DC1">
      <w:pPr>
        <w:pStyle w:val="Nidungvnbn"/>
      </w:pPr>
      <w:r w:rsidRPr="00400D18">
        <w:t xml:space="preserve">Mở trình duyệt và truy cập vào địa chỉ </w:t>
      </w:r>
      <w:hyperlink r:id="rId24" w:history="1">
        <w:r w:rsidRPr="00400D18">
          <w:rPr>
            <w:rStyle w:val="Hyperlink"/>
          </w:rPr>
          <w:t>http://localhost:8080</w:t>
        </w:r>
      </w:hyperlink>
    </w:p>
    <w:p w14:paraId="106186CB" w14:textId="55A48BC8" w:rsidR="00847DC1" w:rsidRPr="00400D18" w:rsidRDefault="00767B77" w:rsidP="00A331B2">
      <w:pPr>
        <w:pStyle w:val="Nidungvnbn"/>
        <w:ind w:firstLine="0"/>
        <w:jc w:val="center"/>
      </w:pPr>
      <w:r>
        <w:rPr>
          <w:noProof/>
        </w:rPr>
        <w:drawing>
          <wp:inline distT="0" distB="0" distL="0" distR="0" wp14:anchorId="24935A0A" wp14:editId="43F1F811">
            <wp:extent cx="5495925" cy="2200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925" cy="2200275"/>
                    </a:xfrm>
                    <a:prstGeom prst="rect">
                      <a:avLst/>
                    </a:prstGeom>
                  </pic:spPr>
                </pic:pic>
              </a:graphicData>
            </a:graphic>
          </wp:inline>
        </w:drawing>
      </w:r>
    </w:p>
    <w:p w14:paraId="087CCE59" w14:textId="77777777" w:rsidR="00847DC1" w:rsidRPr="00400D18" w:rsidRDefault="00847DC1" w:rsidP="00847DC1">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14:paraId="3704F371" w14:textId="77777777" w:rsidR="00847DC1" w:rsidRPr="00400D18" w:rsidRDefault="00847DC1" w:rsidP="00847DC1">
      <w:pPr>
        <w:pStyle w:val="Nidungvnbn"/>
      </w:pPr>
      <w:r w:rsidRPr="00400D18">
        <w:t>Lúc này project chưa có controller nên ta phải thêm vào</w:t>
      </w:r>
    </w:p>
    <w:p w14:paraId="53FBF7FD" w14:textId="77777777" w:rsidR="00847DC1" w:rsidRPr="00400D18" w:rsidRDefault="00847DC1" w:rsidP="00847DC1">
      <w:pPr>
        <w:pStyle w:val="Nidungvnbn"/>
      </w:pPr>
      <w:r w:rsidRPr="00400D18">
        <w:t xml:space="preserve">Sau đó chạy lại ứng dụng và truy cập vào địa chỉ </w:t>
      </w:r>
      <w:hyperlink r:id="rId25" w:history="1">
        <w:r w:rsidRPr="00400D18">
          <w:rPr>
            <w:rStyle w:val="Hyperlink"/>
          </w:rPr>
          <w:t>http://localhost:8080</w:t>
        </w:r>
      </w:hyperlink>
    </w:p>
    <w:p w14:paraId="046578C2" w14:textId="212948A4" w:rsidR="00847DC1" w:rsidRPr="00400D18" w:rsidRDefault="00767B77" w:rsidP="00A331B2">
      <w:pPr>
        <w:pStyle w:val="Nidungvnbn"/>
        <w:ind w:firstLine="0"/>
        <w:jc w:val="center"/>
      </w:pPr>
      <w:r>
        <w:rPr>
          <w:noProof/>
        </w:rPr>
        <w:drawing>
          <wp:inline distT="0" distB="0" distL="0" distR="0" wp14:anchorId="47D47B44" wp14:editId="3D89C8AE">
            <wp:extent cx="371475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1038225"/>
                    </a:xfrm>
                    <a:prstGeom prst="rect">
                      <a:avLst/>
                    </a:prstGeom>
                  </pic:spPr>
                </pic:pic>
              </a:graphicData>
            </a:graphic>
          </wp:inline>
        </w:drawing>
      </w:r>
    </w:p>
    <w:p w14:paraId="43D667C5" w14:textId="77777777" w:rsidR="00847DC1" w:rsidRPr="00400D18" w:rsidRDefault="00847DC1" w:rsidP="00847DC1">
      <w:pPr>
        <w:pStyle w:val="Nidungvnbn"/>
      </w:pPr>
      <w:r w:rsidRPr="00400D18">
        <w:t xml:space="preserve">Dùng lệnh spring init Demo-Spring-Boot-CLI –d=web để tạo một Spring Boot project </w:t>
      </w:r>
    </w:p>
    <w:p w14:paraId="1357BA60" w14:textId="77777777" w:rsidR="00847DC1" w:rsidRPr="00400D18" w:rsidRDefault="00847DC1" w:rsidP="00847DC1">
      <w:pPr>
        <w:pStyle w:val="Nidungvnbn"/>
      </w:pPr>
    </w:p>
    <w:p w14:paraId="2795A521" w14:textId="77777777" w:rsidR="00847DC1" w:rsidRPr="00400D18" w:rsidRDefault="00847DC1" w:rsidP="00A331B2">
      <w:pPr>
        <w:pStyle w:val="Nidungvnbn"/>
        <w:keepNext/>
        <w:ind w:firstLine="0"/>
      </w:pPr>
      <w:r w:rsidRPr="00400D18">
        <w:rPr>
          <w:noProof/>
        </w:rPr>
        <w:lastRenderedPageBreak/>
        <w:drawing>
          <wp:inline distT="0" distB="0" distL="0" distR="0" wp14:anchorId="638DCE66" wp14:editId="52340EFF">
            <wp:extent cx="5943600" cy="1426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26845"/>
                    </a:xfrm>
                    <a:prstGeom prst="rect">
                      <a:avLst/>
                    </a:prstGeom>
                  </pic:spPr>
                </pic:pic>
              </a:graphicData>
            </a:graphic>
          </wp:inline>
        </w:drawing>
      </w:r>
    </w:p>
    <w:p w14:paraId="32ECBBEE" w14:textId="5466987A"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5</w:t>
      </w:r>
      <w:r>
        <w:rPr>
          <w:noProof/>
        </w:rPr>
        <w:fldChar w:fldCharType="end"/>
      </w:r>
      <w:r w:rsidRPr="00400D18">
        <w:t xml:space="preserve"> Tạo project</w:t>
      </w:r>
    </w:p>
    <w:p w14:paraId="3EF2643D" w14:textId="77777777" w:rsidR="00847DC1" w:rsidRPr="00400D18" w:rsidRDefault="00847DC1" w:rsidP="00A331B2">
      <w:pPr>
        <w:pStyle w:val="Nidungvnbn"/>
        <w:keepNext/>
        <w:ind w:firstLine="0"/>
      </w:pPr>
      <w:r w:rsidRPr="00400D18">
        <w:rPr>
          <w:noProof/>
        </w:rPr>
        <w:drawing>
          <wp:inline distT="0" distB="0" distL="0" distR="0" wp14:anchorId="323034B7" wp14:editId="7E630F6B">
            <wp:extent cx="5943600" cy="2516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16505"/>
                    </a:xfrm>
                    <a:prstGeom prst="rect">
                      <a:avLst/>
                    </a:prstGeom>
                  </pic:spPr>
                </pic:pic>
              </a:graphicData>
            </a:graphic>
          </wp:inline>
        </w:drawing>
      </w:r>
    </w:p>
    <w:p w14:paraId="73FC5CA3" w14:textId="138BD078"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6</w:t>
      </w:r>
      <w:r>
        <w:rPr>
          <w:noProof/>
        </w:rPr>
        <w:fldChar w:fldCharType="end"/>
      </w:r>
      <w:r w:rsidRPr="00400D18">
        <w:t xml:space="preserve"> Project được tạo ra</w:t>
      </w:r>
    </w:p>
    <w:p w14:paraId="337AC94F" w14:textId="77777777" w:rsidR="00847DC1" w:rsidRPr="00400D18" w:rsidRDefault="00847DC1" w:rsidP="00A331B2">
      <w:pPr>
        <w:pStyle w:val="Nidungvnbn"/>
        <w:keepNext/>
        <w:ind w:firstLine="0"/>
        <w:jc w:val="center"/>
      </w:pPr>
      <w:r w:rsidRPr="00400D18">
        <w:rPr>
          <w:noProof/>
        </w:rPr>
        <w:drawing>
          <wp:inline distT="0" distB="0" distL="0" distR="0" wp14:anchorId="39536BE4" wp14:editId="505ED295">
            <wp:extent cx="5943600" cy="2516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516505"/>
                    </a:xfrm>
                    <a:prstGeom prst="rect">
                      <a:avLst/>
                    </a:prstGeom>
                  </pic:spPr>
                </pic:pic>
              </a:graphicData>
            </a:graphic>
          </wp:inline>
        </w:drawing>
      </w:r>
    </w:p>
    <w:p w14:paraId="0889AB5A" w14:textId="22DB0D7B"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7</w:t>
      </w:r>
      <w:r>
        <w:rPr>
          <w:noProof/>
        </w:rPr>
        <w:fldChar w:fldCharType="end"/>
      </w:r>
      <w:r w:rsidRPr="00400D18">
        <w:t xml:space="preserve"> Chuyển đến thư mục làm việc của project</w:t>
      </w:r>
    </w:p>
    <w:p w14:paraId="247F5265" w14:textId="77777777" w:rsidR="00847DC1" w:rsidRPr="00400D18" w:rsidRDefault="00847DC1" w:rsidP="00847DC1">
      <w:pPr>
        <w:rPr>
          <w:sz w:val="26"/>
          <w:szCs w:val="26"/>
        </w:rPr>
      </w:pPr>
      <w:r w:rsidRPr="00400D18">
        <w:rPr>
          <w:sz w:val="26"/>
          <w:szCs w:val="26"/>
        </w:rPr>
        <w:lastRenderedPageBreak/>
        <w:t xml:space="preserve">Để chạy ứng dụng ta dùng lệnh: mvn spring-boot:run </w:t>
      </w:r>
    </w:p>
    <w:p w14:paraId="4388B718" w14:textId="77777777" w:rsidR="00847DC1" w:rsidRPr="00400D18" w:rsidRDefault="00847DC1" w:rsidP="00A331B2">
      <w:pPr>
        <w:pStyle w:val="Nidungvnbn"/>
        <w:keepNext/>
        <w:ind w:firstLine="0"/>
        <w:jc w:val="center"/>
      </w:pPr>
      <w:r w:rsidRPr="00400D18">
        <w:rPr>
          <w:noProof/>
        </w:rPr>
        <w:drawing>
          <wp:inline distT="0" distB="0" distL="0" distR="0" wp14:anchorId="60C18647" wp14:editId="7B493E10">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67380"/>
                    </a:xfrm>
                    <a:prstGeom prst="rect">
                      <a:avLst/>
                    </a:prstGeom>
                  </pic:spPr>
                </pic:pic>
              </a:graphicData>
            </a:graphic>
          </wp:inline>
        </w:drawing>
      </w:r>
    </w:p>
    <w:p w14:paraId="6EE4FBB7" w14:textId="3E8B3F46"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8</w:t>
      </w:r>
      <w:r>
        <w:rPr>
          <w:noProof/>
        </w:rPr>
        <w:fldChar w:fldCharType="end"/>
      </w:r>
      <w:r w:rsidRPr="00400D18">
        <w:t xml:space="preserve"> Chạy ứng dụng</w:t>
      </w:r>
    </w:p>
    <w:p w14:paraId="6199A02D" w14:textId="77777777" w:rsidR="00847DC1" w:rsidRPr="00400D18" w:rsidRDefault="00847DC1" w:rsidP="00A331B2">
      <w:pPr>
        <w:pStyle w:val="Nidungvnbn"/>
        <w:keepNext/>
        <w:ind w:firstLine="0"/>
      </w:pPr>
      <w:r w:rsidRPr="00400D18">
        <w:rPr>
          <w:noProof/>
        </w:rPr>
        <w:drawing>
          <wp:inline distT="0" distB="0" distL="0" distR="0" wp14:anchorId="43DED7B6" wp14:editId="57062A2C">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67380"/>
                    </a:xfrm>
                    <a:prstGeom prst="rect">
                      <a:avLst/>
                    </a:prstGeom>
                  </pic:spPr>
                </pic:pic>
              </a:graphicData>
            </a:graphic>
          </wp:inline>
        </w:drawing>
      </w:r>
    </w:p>
    <w:p w14:paraId="5DA2D28F" w14:textId="5444013B" w:rsidR="00847DC1" w:rsidRPr="00400D18" w:rsidRDefault="00847DC1" w:rsidP="00847DC1">
      <w:pPr>
        <w:pStyle w:val="Caption"/>
      </w:pPr>
      <w:r w:rsidRPr="00400D18">
        <w:t xml:space="preserve">Hình </w:t>
      </w:r>
      <w:r>
        <w:fldChar w:fldCharType="begin"/>
      </w:r>
      <w:r>
        <w:instrText xml:space="preserve"> SEQ Hình \* ARABIC </w:instrText>
      </w:r>
      <w:r>
        <w:fldChar w:fldCharType="separate"/>
      </w:r>
      <w:r w:rsidR="00314FD0">
        <w:rPr>
          <w:noProof/>
        </w:rPr>
        <w:t>9</w:t>
      </w:r>
      <w:r>
        <w:rPr>
          <w:noProof/>
        </w:rPr>
        <w:fldChar w:fldCharType="end"/>
      </w:r>
      <w:r w:rsidRPr="00400D18">
        <w:t xml:space="preserve"> Chạy ứng dụng</w:t>
      </w:r>
    </w:p>
    <w:p w14:paraId="4A74AD96" w14:textId="77777777" w:rsidR="00847DC1" w:rsidRPr="00400D18" w:rsidRDefault="00847DC1" w:rsidP="00847DC1">
      <w:pPr>
        <w:pStyle w:val="Nidungvnbn"/>
      </w:pPr>
      <w:r w:rsidRPr="00400D18">
        <w:t xml:space="preserve">Mở trình duyệt và truy cập vào địa chỉ </w:t>
      </w:r>
      <w:hyperlink r:id="rId32" w:history="1">
        <w:r w:rsidRPr="00400D18">
          <w:rPr>
            <w:rStyle w:val="Hyperlink"/>
          </w:rPr>
          <w:t>http://localhost:8080</w:t>
        </w:r>
      </w:hyperlink>
    </w:p>
    <w:p w14:paraId="79343412" w14:textId="39EDD7D3" w:rsidR="00847DC1" w:rsidRPr="00400D18" w:rsidRDefault="00767B77" w:rsidP="00A331B2">
      <w:pPr>
        <w:pStyle w:val="Nidungvnbn"/>
        <w:ind w:firstLine="0"/>
        <w:jc w:val="center"/>
      </w:pPr>
      <w:r>
        <w:rPr>
          <w:noProof/>
        </w:rPr>
        <w:lastRenderedPageBreak/>
        <w:drawing>
          <wp:inline distT="0" distB="0" distL="0" distR="0" wp14:anchorId="747D8B3F" wp14:editId="0F53E8AD">
            <wp:extent cx="5495925" cy="2200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5925" cy="2200275"/>
                    </a:xfrm>
                    <a:prstGeom prst="rect">
                      <a:avLst/>
                    </a:prstGeom>
                  </pic:spPr>
                </pic:pic>
              </a:graphicData>
            </a:graphic>
          </wp:inline>
        </w:drawing>
      </w:r>
    </w:p>
    <w:p w14:paraId="62BE9BE9" w14:textId="77777777" w:rsidR="00847DC1" w:rsidRPr="00400D18" w:rsidRDefault="00847DC1" w:rsidP="00847DC1">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14:paraId="45701FC6" w14:textId="441CE053" w:rsidR="00847DC1" w:rsidRDefault="00847DC1" w:rsidP="00847DC1">
      <w:pPr>
        <w:pStyle w:val="Nidungvnbn"/>
      </w:pPr>
      <w:r w:rsidRPr="00400D18">
        <w:t>Lúc này project chưa có controller nên ta phải thêm vào</w:t>
      </w:r>
    </w:p>
    <w:p w14:paraId="303FE9C9" w14:textId="77777777" w:rsidR="00767B77" w:rsidRPr="00400D18" w:rsidRDefault="00767B77" w:rsidP="00A331B2">
      <w:pPr>
        <w:pStyle w:val="Nidungvnbn"/>
        <w:keepNext/>
        <w:ind w:firstLine="0"/>
        <w:jc w:val="center"/>
      </w:pPr>
      <w:r w:rsidRPr="00400D18">
        <w:rPr>
          <w:noProof/>
        </w:rPr>
        <w:drawing>
          <wp:inline distT="0" distB="0" distL="0" distR="0" wp14:anchorId="4273B69A" wp14:editId="6C3117FF">
            <wp:extent cx="5943600" cy="3611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611880"/>
                    </a:xfrm>
                    <a:prstGeom prst="rect">
                      <a:avLst/>
                    </a:prstGeom>
                  </pic:spPr>
                </pic:pic>
              </a:graphicData>
            </a:graphic>
          </wp:inline>
        </w:drawing>
      </w:r>
    </w:p>
    <w:p w14:paraId="1EF89B8A" w14:textId="269F9C5F" w:rsidR="00767B77" w:rsidRPr="00400D18" w:rsidRDefault="00767B77" w:rsidP="00767B77">
      <w:pPr>
        <w:pStyle w:val="Caption"/>
      </w:pPr>
      <w:r w:rsidRPr="00400D18">
        <w:t xml:space="preserve">Hình </w:t>
      </w:r>
      <w:r>
        <w:fldChar w:fldCharType="begin"/>
      </w:r>
      <w:r>
        <w:instrText xml:space="preserve"> SEQ Hình \* ARABIC </w:instrText>
      </w:r>
      <w:r>
        <w:fldChar w:fldCharType="separate"/>
      </w:r>
      <w:r w:rsidR="00314FD0">
        <w:rPr>
          <w:noProof/>
        </w:rPr>
        <w:t>10</w:t>
      </w:r>
      <w:r>
        <w:rPr>
          <w:noProof/>
        </w:rPr>
        <w:fldChar w:fldCharType="end"/>
      </w:r>
      <w:r w:rsidRPr="00400D18">
        <w:t xml:space="preserve"> Controller</w:t>
      </w:r>
    </w:p>
    <w:p w14:paraId="22D6AC3E" w14:textId="77777777" w:rsidR="00767B77" w:rsidRPr="00400D18" w:rsidRDefault="00767B77" w:rsidP="00847DC1">
      <w:pPr>
        <w:pStyle w:val="Nidungvnbn"/>
      </w:pPr>
    </w:p>
    <w:p w14:paraId="797FB882" w14:textId="77777777" w:rsidR="00847DC1" w:rsidRPr="00400D18" w:rsidRDefault="00847DC1" w:rsidP="00847DC1">
      <w:pPr>
        <w:pStyle w:val="Nidungvnbn"/>
      </w:pPr>
      <w:r w:rsidRPr="00400D18">
        <w:lastRenderedPageBreak/>
        <w:t xml:space="preserve">Sau đó chạy lại ứng dụng và truy cập vào địa chỉ </w:t>
      </w:r>
      <w:hyperlink r:id="rId34" w:history="1">
        <w:r w:rsidRPr="00400D18">
          <w:rPr>
            <w:rStyle w:val="Hyperlink"/>
          </w:rPr>
          <w:t>http://localhost:8080</w:t>
        </w:r>
      </w:hyperlink>
    </w:p>
    <w:p w14:paraId="33D63B4E" w14:textId="49796C05" w:rsidR="00847DC1" w:rsidRPr="00400D18" w:rsidRDefault="00767B77" w:rsidP="00A331B2">
      <w:pPr>
        <w:jc w:val="center"/>
        <w:rPr>
          <w:sz w:val="26"/>
          <w:szCs w:val="26"/>
        </w:rPr>
      </w:pPr>
      <w:r>
        <w:rPr>
          <w:noProof/>
        </w:rPr>
        <w:drawing>
          <wp:inline distT="0" distB="0" distL="0" distR="0" wp14:anchorId="0650FB1C" wp14:editId="6BBE280D">
            <wp:extent cx="3114675" cy="981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4675" cy="981075"/>
                    </a:xfrm>
                    <a:prstGeom prst="rect">
                      <a:avLst/>
                    </a:prstGeom>
                  </pic:spPr>
                </pic:pic>
              </a:graphicData>
            </a:graphic>
          </wp:inline>
        </w:drawing>
      </w:r>
    </w:p>
    <w:p w14:paraId="6D4CC1AD" w14:textId="77777777" w:rsidR="00847DC1" w:rsidRPr="00847DC1" w:rsidRDefault="00847DC1" w:rsidP="00847DC1">
      <w:pPr>
        <w:pStyle w:val="Tiumccp1"/>
      </w:pPr>
    </w:p>
    <w:p w14:paraId="5E65D046" w14:textId="77777777" w:rsidR="000B4FE6" w:rsidRDefault="000B4FE6" w:rsidP="000B4FE6">
      <w:pPr>
        <w:pStyle w:val="Tiumccp1"/>
      </w:pPr>
      <w:r w:rsidRPr="009F582B">
        <w:t>Ứng dụng minh họa nâng cao</w:t>
      </w:r>
    </w:p>
    <w:p w14:paraId="02F40638" w14:textId="77777777" w:rsidR="000B4FE6" w:rsidRDefault="000B4FE6" w:rsidP="000B4FE6">
      <w:pPr>
        <w:pStyle w:val="Tiumccp2"/>
      </w:pPr>
      <w:r>
        <w:t>Tổng quan về bài toán</w:t>
      </w:r>
    </w:p>
    <w:p w14:paraId="669F3E53" w14:textId="77777777" w:rsidR="000B4FE6" w:rsidRPr="009F582B" w:rsidRDefault="000B4FE6" w:rsidP="000B4FE6">
      <w:pPr>
        <w:pStyle w:val="Nidungvnbn"/>
        <w:rPr>
          <w:color w:val="000000"/>
          <w:sz w:val="24"/>
          <w:szCs w:val="24"/>
        </w:rPr>
      </w:pPr>
      <w:r w:rsidRPr="009F582B">
        <w:t>Khi sinh viên hoặc nhân viên mới vào, họ sẽ được training theo 1 chủ đề nào đó (subject, for example: java). Trong subject thì có nhiều phân vùng (area, for example: jpa, java core, spring core, …) cần được training. Và sau mỗi phần, cần được làm bài kiểm tra, tức là làm bài kiểm tra dựa trên ngân hàng câu hỏi (questions) trong area nào đó.</w:t>
      </w:r>
    </w:p>
    <w:p w14:paraId="0626E7E6" w14:textId="77777777" w:rsidR="000B4FE6" w:rsidRPr="009F582B" w:rsidRDefault="000B4FE6" w:rsidP="000B4FE6">
      <w:pPr>
        <w:pStyle w:val="Nidungvnbn"/>
        <w:rPr>
          <w:color w:val="000000"/>
          <w:sz w:val="24"/>
          <w:szCs w:val="24"/>
        </w:rPr>
      </w:pPr>
      <w:r w:rsidRPr="009F582B">
        <w:t> </w:t>
      </w:r>
    </w:p>
    <w:p w14:paraId="1D9B22B2" w14:textId="77777777" w:rsidR="000B4FE6" w:rsidRPr="009F582B" w:rsidRDefault="000B4FE6" w:rsidP="000B4FE6">
      <w:pPr>
        <w:pStyle w:val="Nidungvnbn"/>
        <w:rPr>
          <w:color w:val="000000"/>
          <w:sz w:val="24"/>
          <w:szCs w:val="24"/>
        </w:rPr>
      </w:pPr>
      <w:r w:rsidRPr="009F582B">
        <w:t>Các chức năng chính của hệ thống như sau:</w:t>
      </w:r>
    </w:p>
    <w:p w14:paraId="638ECCB8"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thêm/xóa/sửa subject/area</w:t>
      </w:r>
    </w:p>
    <w:p w14:paraId="7850A8AD"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import questions</w:t>
      </w:r>
    </w:p>
    <w:p w14:paraId="4963DC06"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thiết kế các bài kiểm tra</w:t>
      </w:r>
    </w:p>
    <w:p w14:paraId="16FCB0AB"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giao bài cho user làm bài kiểm tra</w:t>
      </w:r>
    </w:p>
    <w:p w14:paraId="77124578"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User có thể làm bài kiểm tra và biết được kết quả đạt/không đạt.</w:t>
      </w:r>
    </w:p>
    <w:p w14:paraId="12FFF306" w14:textId="77777777" w:rsidR="000B4FE6" w:rsidRPr="009F582B" w:rsidRDefault="000B4FE6" w:rsidP="000B4FE6">
      <w:pPr>
        <w:pStyle w:val="Nidungvnbn"/>
        <w:rPr>
          <w:color w:val="000000"/>
          <w:sz w:val="24"/>
          <w:szCs w:val="24"/>
        </w:rPr>
      </w:pPr>
      <w:r w:rsidRPr="009F582B">
        <w:t> </w:t>
      </w:r>
    </w:p>
    <w:p w14:paraId="001AEC59" w14:textId="77777777" w:rsidR="000B4FE6" w:rsidRPr="009F582B" w:rsidRDefault="000B4FE6" w:rsidP="000B4FE6">
      <w:pPr>
        <w:pStyle w:val="Nidungvnbn"/>
        <w:rPr>
          <w:color w:val="000000"/>
          <w:sz w:val="24"/>
          <w:szCs w:val="24"/>
        </w:rPr>
      </w:pPr>
      <w:r w:rsidRPr="009F582B">
        <w:t>Các chức năng mở rộng của hệ thống như sau:</w:t>
      </w:r>
    </w:p>
    <w:p w14:paraId="23E9CA88"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thêm/xóa/sửa delivery group/ delivery center/ project</w:t>
      </w:r>
    </w:p>
    <w:p w14:paraId="5B0B7FB9"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tạo request resource từ các project</w:t>
      </w:r>
    </w:p>
    <w:p w14:paraId="632FCCE6"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import danh sách sinh viên từ các trường đại học gởi về</w:t>
      </w:r>
    </w:p>
    <w:p w14:paraId="3BD47496"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Có thể tạo/xóa/sửa user cho các sinh viên/ nhân viên mới</w:t>
      </w:r>
    </w:p>
    <w:p w14:paraId="608980F2" w14:textId="77777777" w:rsidR="000B4FE6" w:rsidRPr="009F582B" w:rsidRDefault="000B4FE6" w:rsidP="000B4FE6">
      <w:pPr>
        <w:pStyle w:val="Nidungvnbn"/>
        <w:rPr>
          <w:color w:val="000000"/>
          <w:sz w:val="24"/>
          <w:szCs w:val="24"/>
        </w:rPr>
      </w:pPr>
      <w:r w:rsidRPr="009F582B">
        <w:rPr>
          <w:rFonts w:ascii="Symbol" w:hAnsi="Symbol"/>
        </w:rPr>
        <w:t></w:t>
      </w:r>
      <w:r w:rsidRPr="009F582B">
        <w:rPr>
          <w:sz w:val="14"/>
          <w:szCs w:val="14"/>
        </w:rPr>
        <w:t>         </w:t>
      </w:r>
      <w:r w:rsidRPr="009F582B">
        <w:t>….</w:t>
      </w:r>
    </w:p>
    <w:p w14:paraId="60BCE270" w14:textId="2E7EA6A4" w:rsidR="000B4FE6" w:rsidRDefault="000B4FE6" w:rsidP="00990BDF">
      <w:pPr>
        <w:pStyle w:val="Tiumccp1"/>
      </w:pPr>
      <w:r>
        <w:lastRenderedPageBreak/>
        <w:t>Các bước xây dựng</w:t>
      </w:r>
    </w:p>
    <w:p w14:paraId="62FA3248" w14:textId="77777777" w:rsidR="000B4FE6" w:rsidRDefault="000B4FE6" w:rsidP="00990BDF">
      <w:pPr>
        <w:pStyle w:val="Tiumccp2"/>
      </w:pPr>
      <w:r w:rsidRPr="000B4FE6">
        <w:t>training-lab-api project</w:t>
      </w:r>
    </w:p>
    <w:p w14:paraId="1E1034CE" w14:textId="03F08DC9" w:rsidR="000B4FE6" w:rsidRPr="00990BDF" w:rsidRDefault="00990BDF" w:rsidP="00990BDF">
      <w:pPr>
        <w:pStyle w:val="Nidungvnbn"/>
      </w:pPr>
      <w:r w:rsidRPr="00990BDF">
        <w:t>Mở cmd ở thư mục cần lưu project</w:t>
      </w:r>
    </w:p>
    <w:p w14:paraId="177332F2" w14:textId="094E4A8E" w:rsidR="00990BDF" w:rsidRPr="00990BDF" w:rsidRDefault="00990BDF" w:rsidP="00990BDF">
      <w:pPr>
        <w:pStyle w:val="Nidungvnbn"/>
      </w:pPr>
      <w:r w:rsidRPr="00990BDF">
        <w:t>Gõ dòng lệnh sau: mvn archetype:generate -DgroupId=com.tma -DartifactId=training-lab-api -DarchetypeArtifactId=maven-archetype-quickstart -DinteractiveMode=false</w:t>
      </w:r>
    </w:p>
    <w:p w14:paraId="1B8EEFA5" w14:textId="503725A7" w:rsidR="00990BDF" w:rsidRPr="00990BDF" w:rsidRDefault="00990BDF" w:rsidP="00990BDF">
      <w:pPr>
        <w:pStyle w:val="Nidungvnbn"/>
      </w:pPr>
      <w:r w:rsidRPr="00990BDF">
        <w:t>Trong đó:</w:t>
      </w:r>
    </w:p>
    <w:p w14:paraId="1BC53D1F" w14:textId="77777777" w:rsidR="00990BDF" w:rsidRPr="00990BDF" w:rsidRDefault="00990BDF" w:rsidP="00990BDF">
      <w:pPr>
        <w:pStyle w:val="Nidungvnbn"/>
      </w:pPr>
      <w:r w:rsidRPr="00990BDF">
        <w:rPr>
          <w:rStyle w:val="Strong"/>
          <w:b w:val="0"/>
          <w:bCs w:val="0"/>
        </w:rPr>
        <w:t>archetype:generate</w:t>
      </w:r>
      <w:r w:rsidRPr="00990BDF">
        <w:t> – tạo một project mới dựa trên một Archetype (khuôn mẫu) có sẵn</w:t>
      </w:r>
    </w:p>
    <w:p w14:paraId="78C67D51" w14:textId="54CCA80F" w:rsidR="00990BDF" w:rsidRPr="00990BDF" w:rsidRDefault="00990BDF" w:rsidP="00990BDF">
      <w:pPr>
        <w:pStyle w:val="Nidungvnbn"/>
      </w:pPr>
      <w:r w:rsidRPr="00990BDF">
        <w:rPr>
          <w:rStyle w:val="Strong"/>
          <w:b w:val="0"/>
          <w:bCs w:val="0"/>
        </w:rPr>
        <w:t>DgroupId</w:t>
      </w:r>
      <w:r w:rsidRPr="00990BDF">
        <w:t> – thường đặt theo tên của tổ chức hoặc nhóm tạo ra dự án: com.tma</w:t>
      </w:r>
    </w:p>
    <w:p w14:paraId="71C27FF6" w14:textId="659DCE29" w:rsidR="00990BDF" w:rsidRPr="00990BDF" w:rsidRDefault="00990BDF" w:rsidP="00990BDF">
      <w:pPr>
        <w:pStyle w:val="Nidungvnbn"/>
      </w:pPr>
      <w:r w:rsidRPr="00990BDF">
        <w:rPr>
          <w:rStyle w:val="Strong"/>
          <w:b w:val="0"/>
          <w:bCs w:val="0"/>
        </w:rPr>
        <w:t>DartifactId</w:t>
      </w:r>
      <w:r w:rsidRPr="00990BDF">
        <w:t> – thường lấy theo tên viết tắt của dự án, cũng là tên của project mà ta tạo: training-lab-api</w:t>
      </w:r>
    </w:p>
    <w:p w14:paraId="4DB4042A" w14:textId="544EC775" w:rsidR="00990BDF" w:rsidRPr="00990BDF" w:rsidRDefault="00990BDF" w:rsidP="00990BDF">
      <w:pPr>
        <w:pStyle w:val="Nidungvnbn"/>
      </w:pPr>
      <w:r w:rsidRPr="00990BDF">
        <w:rPr>
          <w:rStyle w:val="Strong"/>
          <w:b w:val="0"/>
          <w:bCs w:val="0"/>
        </w:rPr>
        <w:t>DarchetypeArtifactId</w:t>
      </w:r>
      <w:r w:rsidRPr="00990BDF">
        <w:t> – là loại dự án sẽ được tạo: Maven Quickstart project “để tạo cái maven của bạn với cấu trúc thư mục đơn giản và dành cho người mới học maven(đương nhiên là chỉ có đủ chức năng cho starter)”</w:t>
      </w:r>
    </w:p>
    <w:p w14:paraId="6D46AD91" w14:textId="5FE969F7" w:rsidR="00990BDF" w:rsidRDefault="00407F31" w:rsidP="00407F31">
      <w:pPr>
        <w:pStyle w:val="Nidungvnbn"/>
      </w:pPr>
      <w:r>
        <w:t>Import project vừa tạo vào Eclipse ta được cấu trúc thư mục như sau:</w:t>
      </w:r>
    </w:p>
    <w:p w14:paraId="5F790EF3" w14:textId="77777777" w:rsidR="00407F31" w:rsidRDefault="00407F31" w:rsidP="00407F31">
      <w:pPr>
        <w:pStyle w:val="Nidungvnbn"/>
        <w:keepNext/>
        <w:ind w:firstLine="0"/>
        <w:jc w:val="center"/>
      </w:pPr>
      <w:r>
        <w:rPr>
          <w:noProof/>
        </w:rPr>
        <w:drawing>
          <wp:inline distT="0" distB="0" distL="0" distR="0" wp14:anchorId="153F0EAC" wp14:editId="2F22871F">
            <wp:extent cx="2952750" cy="2466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2750" cy="2466975"/>
                    </a:xfrm>
                    <a:prstGeom prst="rect">
                      <a:avLst/>
                    </a:prstGeom>
                  </pic:spPr>
                </pic:pic>
              </a:graphicData>
            </a:graphic>
          </wp:inline>
        </w:drawing>
      </w:r>
    </w:p>
    <w:p w14:paraId="18931142" w14:textId="7A33794F" w:rsidR="00407F31" w:rsidRPr="00407F31" w:rsidRDefault="00407F31" w:rsidP="00407F31">
      <w:pPr>
        <w:pStyle w:val="Caption"/>
      </w:pPr>
      <w:r>
        <w:t xml:space="preserve">Hình </w:t>
      </w:r>
      <w:r>
        <w:fldChar w:fldCharType="begin"/>
      </w:r>
      <w:r>
        <w:instrText xml:space="preserve"> SEQ Hình \* ARABIC </w:instrText>
      </w:r>
      <w:r>
        <w:fldChar w:fldCharType="separate"/>
      </w:r>
      <w:r w:rsidR="00314FD0">
        <w:rPr>
          <w:noProof/>
        </w:rPr>
        <w:t>11</w:t>
      </w:r>
      <w:r>
        <w:fldChar w:fldCharType="end"/>
      </w:r>
      <w:r>
        <w:t xml:space="preserve"> Cấu trúc thư mục project</w:t>
      </w:r>
    </w:p>
    <w:p w14:paraId="6EAC49F0" w14:textId="1195A231" w:rsidR="00990BDF" w:rsidRDefault="00407F31" w:rsidP="00407F31">
      <w:pPr>
        <w:pStyle w:val="Nidungvnbn"/>
        <w:rPr>
          <w:shd w:val="clear" w:color="auto" w:fill="FFFFFF"/>
        </w:rPr>
      </w:pPr>
      <w:r>
        <w:rPr>
          <w:shd w:val="clear" w:color="auto" w:fill="FFFFFF"/>
        </w:rPr>
        <w:lastRenderedPageBreak/>
        <w:t>File pom.xml là nơi khai báo tất cả những gì liên quan đến dự án được cấu hình qua maven, như khai báo các dependency, version của dự án, tên dự án, repossitory, …</w:t>
      </w:r>
    </w:p>
    <w:p w14:paraId="588E401C" w14:textId="77777777" w:rsidR="00407F31" w:rsidRDefault="00407F31" w:rsidP="00407F31">
      <w:pPr>
        <w:pStyle w:val="Nidungvnbn"/>
        <w:keepNext/>
        <w:ind w:firstLine="0"/>
      </w:pPr>
      <w:r>
        <w:rPr>
          <w:noProof/>
        </w:rPr>
        <w:drawing>
          <wp:inline distT="0" distB="0" distL="0" distR="0" wp14:anchorId="3EAE4936" wp14:editId="22D01441">
            <wp:extent cx="5791835" cy="2649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1835" cy="2649855"/>
                    </a:xfrm>
                    <a:prstGeom prst="rect">
                      <a:avLst/>
                    </a:prstGeom>
                  </pic:spPr>
                </pic:pic>
              </a:graphicData>
            </a:graphic>
          </wp:inline>
        </w:drawing>
      </w:r>
    </w:p>
    <w:p w14:paraId="3AB247C9" w14:textId="73D76091" w:rsidR="00407F31" w:rsidRDefault="00407F31" w:rsidP="00407F31">
      <w:pPr>
        <w:pStyle w:val="Caption"/>
      </w:pPr>
      <w:r>
        <w:t xml:space="preserve">Hình </w:t>
      </w:r>
      <w:r>
        <w:fldChar w:fldCharType="begin"/>
      </w:r>
      <w:r>
        <w:instrText xml:space="preserve"> SEQ Hình \* ARABIC </w:instrText>
      </w:r>
      <w:r>
        <w:fldChar w:fldCharType="separate"/>
      </w:r>
      <w:r w:rsidR="00314FD0">
        <w:rPr>
          <w:noProof/>
        </w:rPr>
        <w:t>12</w:t>
      </w:r>
      <w:r>
        <w:fldChar w:fldCharType="end"/>
      </w:r>
      <w:r>
        <w:t xml:space="preserve"> File pom.xml của project</w:t>
      </w:r>
    </w:p>
    <w:p w14:paraId="54DA90F8" w14:textId="1AD090D8" w:rsidR="00407F31" w:rsidRDefault="00407F31" w:rsidP="00407F31">
      <w:pPr>
        <w:pStyle w:val="Nidungvnbn"/>
        <w:rPr>
          <w:shd w:val="clear" w:color="auto" w:fill="FFFFFF"/>
        </w:rPr>
      </w:pPr>
      <w:r>
        <w:t>1.0</w:t>
      </w:r>
      <w:r>
        <w:rPr>
          <w:shd w:val="clear" w:color="auto" w:fill="FFFFFF"/>
        </w:rPr>
        <w:t>-SNAPSHOT là version của project</w:t>
      </w:r>
    </w:p>
    <w:p w14:paraId="4E516B89" w14:textId="01BC90E1" w:rsidR="00407F31" w:rsidRDefault="00407F31" w:rsidP="00407F31">
      <w:pPr>
        <w:pStyle w:val="Nidungvnbn"/>
        <w:rPr>
          <w:shd w:val="clear" w:color="auto" w:fill="FFFFFF"/>
        </w:rPr>
      </w:pPr>
      <w:r>
        <w:rPr>
          <w:shd w:val="clear" w:color="auto" w:fill="FFFFFF"/>
        </w:rPr>
        <w:t>Dependencies là những thư viện của dự án và được lưu ở thư mục Maven Dependencies ở cấu trúc thư mục hình 11.</w:t>
      </w:r>
    </w:p>
    <w:p w14:paraId="3A0EB020" w14:textId="258B387C" w:rsidR="00407F31" w:rsidRDefault="00CD092F" w:rsidP="00CD092F">
      <w:pPr>
        <w:pStyle w:val="Tiumccp2"/>
      </w:pPr>
      <w:r w:rsidRPr="00CD092F">
        <w:t>Áp dụng Spring Boot vào training-lab-api</w:t>
      </w:r>
      <w:r>
        <w:t xml:space="preserve"> project</w:t>
      </w:r>
    </w:p>
    <w:p w14:paraId="6902BE6B" w14:textId="18F5C3D6" w:rsidR="00CD092F" w:rsidRDefault="00CD092F" w:rsidP="00407F31">
      <w:pPr>
        <w:pStyle w:val="Nidungvnbn"/>
      </w:pPr>
      <w:r>
        <w:t>Thêm parent vào file pom.xml</w:t>
      </w:r>
    </w:p>
    <w:p w14:paraId="2766AEA7" w14:textId="78C7D512" w:rsidR="00CD092F" w:rsidRDefault="00CD092F" w:rsidP="00407F31">
      <w:pPr>
        <w:pStyle w:val="Nidungvnbn"/>
        <w:rPr>
          <w:rFonts w:ascii="HelveticaNeueLight" w:hAnsi="HelveticaNeueLight"/>
          <w:color w:val="000000"/>
          <w:shd w:val="clear" w:color="auto" w:fill="F6F6F5"/>
        </w:rPr>
      </w:pPr>
      <w:r>
        <w:rPr>
          <w:rStyle w:val="Strong"/>
          <w:rFonts w:ascii="HelveticaNeueLight" w:hAnsi="HelveticaNeueLight"/>
          <w:color w:val="000000"/>
          <w:shd w:val="clear" w:color="auto" w:fill="F6F6F5"/>
        </w:rPr>
        <w:t>spring-boot-starter-parent</w:t>
      </w:r>
      <w:r>
        <w:rPr>
          <w:rFonts w:ascii="HelveticaNeueLight" w:hAnsi="HelveticaNeueLight"/>
          <w:color w:val="000000"/>
          <w:shd w:val="clear" w:color="auto" w:fill="F6F6F5"/>
        </w:rPr>
        <w:t> là một project sẵn có trong </w:t>
      </w:r>
      <w:r>
        <w:rPr>
          <w:rStyle w:val="Strong"/>
          <w:rFonts w:ascii="HelveticaNeueLight" w:hAnsi="HelveticaNeueLight"/>
          <w:color w:val="000000"/>
          <w:shd w:val="clear" w:color="auto" w:fill="F6F6F5"/>
        </w:rPr>
        <w:t>Spring Boot</w:t>
      </w:r>
      <w:r>
        <w:rPr>
          <w:rFonts w:ascii="HelveticaNeueLight" w:hAnsi="HelveticaNeueLight"/>
          <w:color w:val="000000"/>
          <w:shd w:val="clear" w:color="auto" w:fill="F6F6F5"/>
        </w:rPr>
        <w:t xml:space="preserve">. Các thư viện </w:t>
      </w:r>
      <w:r>
        <w:rPr>
          <w:rFonts w:ascii="HelveticaNeueLight" w:hAnsi="HelveticaNeueLight"/>
          <w:color w:val="000000"/>
          <w:shd w:val="clear" w:color="auto" w:fill="F6F6F5"/>
        </w:rPr>
        <w:t>dependency</w:t>
      </w:r>
      <w:r>
        <w:rPr>
          <w:rFonts w:ascii="HelveticaNeueLight" w:hAnsi="HelveticaNeueLight"/>
          <w:color w:val="000000"/>
          <w:shd w:val="clear" w:color="auto" w:fill="F6F6F5"/>
        </w:rPr>
        <w:t xml:space="preserve"> cơ bản đã được khai báo trong </w:t>
      </w:r>
      <w:r>
        <w:rPr>
          <w:rStyle w:val="Strong"/>
          <w:rFonts w:ascii="HelveticaNeueLight" w:hAnsi="HelveticaNeueLight"/>
          <w:color w:val="000000"/>
          <w:shd w:val="clear" w:color="auto" w:fill="F6F6F5"/>
        </w:rPr>
        <w:t>spring-boot-starter-parent</w:t>
      </w:r>
      <w:r>
        <w:rPr>
          <w:rFonts w:ascii="HelveticaNeueLight" w:hAnsi="HelveticaNeueLight"/>
          <w:color w:val="000000"/>
          <w:shd w:val="clear" w:color="auto" w:fill="F6F6F5"/>
        </w:rPr>
        <w:t>, project của bạn chỉ cần thừa kế nó. Chỉ cần khai báo </w:t>
      </w:r>
      <w:r>
        <w:rPr>
          <w:rStyle w:val="Strong"/>
          <w:rFonts w:ascii="HelveticaNeueLight" w:hAnsi="HelveticaNeueLight"/>
          <w:color w:val="000000"/>
          <w:shd w:val="clear" w:color="auto" w:fill="F6F6F5"/>
        </w:rPr>
        <w:t>&lt;parent&gt;</w:t>
      </w:r>
      <w:r>
        <w:rPr>
          <w:rFonts w:ascii="HelveticaNeueLight" w:hAnsi="HelveticaNeueLight"/>
          <w:color w:val="000000"/>
          <w:shd w:val="clear" w:color="auto" w:fill="F6F6F5"/>
        </w:rPr>
        <w:t> trong file </w:t>
      </w:r>
      <w:r>
        <w:rPr>
          <w:rStyle w:val="Strong"/>
          <w:rFonts w:ascii="HelveticaNeueLight" w:hAnsi="HelveticaNeueLight"/>
          <w:color w:val="000000"/>
          <w:shd w:val="clear" w:color="auto" w:fill="F6F6F5"/>
        </w:rPr>
        <w:t>pom.xml</w:t>
      </w:r>
      <w:r>
        <w:rPr>
          <w:rFonts w:ascii="HelveticaNeueLight" w:hAnsi="HelveticaNeueLight"/>
          <w:color w:val="000000"/>
          <w:shd w:val="clear" w:color="auto" w:fill="F6F6F5"/>
        </w:rPr>
        <w:t> của project.</w:t>
      </w:r>
    </w:p>
    <w:p w14:paraId="18488A15" w14:textId="581E89B8" w:rsidR="00CD092F" w:rsidRDefault="00CD092F" w:rsidP="00CD092F">
      <w:pPr>
        <w:pStyle w:val="Nidungvnbn"/>
        <w:keepNext/>
        <w:ind w:firstLine="0"/>
        <w:jc w:val="center"/>
      </w:pPr>
      <w:r>
        <w:rPr>
          <w:noProof/>
        </w:rPr>
        <w:drawing>
          <wp:inline distT="0" distB="0" distL="0" distR="0" wp14:anchorId="2696416B" wp14:editId="6D587D16">
            <wp:extent cx="3762375" cy="762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2375" cy="762000"/>
                    </a:xfrm>
                    <a:prstGeom prst="rect">
                      <a:avLst/>
                    </a:prstGeom>
                  </pic:spPr>
                </pic:pic>
              </a:graphicData>
            </a:graphic>
          </wp:inline>
        </w:drawing>
      </w:r>
    </w:p>
    <w:p w14:paraId="254606C8" w14:textId="6A5CA4AA" w:rsidR="00CD092F" w:rsidRDefault="00CD092F" w:rsidP="00CD092F">
      <w:pPr>
        <w:pStyle w:val="Caption"/>
      </w:pPr>
      <w:r>
        <w:t xml:space="preserve">Hình </w:t>
      </w:r>
      <w:r>
        <w:fldChar w:fldCharType="begin"/>
      </w:r>
      <w:r>
        <w:instrText xml:space="preserve"> SEQ Hình \* ARABIC </w:instrText>
      </w:r>
      <w:r>
        <w:fldChar w:fldCharType="separate"/>
      </w:r>
      <w:r w:rsidR="00314FD0">
        <w:rPr>
          <w:noProof/>
        </w:rPr>
        <w:t>13</w:t>
      </w:r>
      <w:r>
        <w:fldChar w:fldCharType="end"/>
      </w:r>
      <w:r>
        <w:t xml:space="preserve"> </w:t>
      </w:r>
      <w:r w:rsidRPr="00AB5ADE">
        <w:t>Thêm parent vào file pom.xml</w:t>
      </w:r>
    </w:p>
    <w:p w14:paraId="10933904" w14:textId="7A04994C" w:rsidR="00CD092F" w:rsidRDefault="00CD092F" w:rsidP="00CD092F">
      <w:pPr>
        <w:rPr>
          <w:rStyle w:val="Strong"/>
          <w:rFonts w:ascii="HelveticaNeueLight" w:hAnsi="HelveticaNeueLight"/>
          <w:b w:val="0"/>
          <w:color w:val="000000"/>
          <w:shd w:val="clear" w:color="auto" w:fill="F6F6F5"/>
        </w:rPr>
      </w:pPr>
      <w:r>
        <w:t xml:space="preserve">Do đang phát triển một json webservice nên chúng ta cần thêm dependency </w:t>
      </w:r>
      <w:r>
        <w:rPr>
          <w:rStyle w:val="Strong"/>
          <w:rFonts w:ascii="HelveticaNeueLight" w:hAnsi="HelveticaNeueLight"/>
          <w:color w:val="000000"/>
          <w:shd w:val="clear" w:color="auto" w:fill="F6F6F5"/>
        </w:rPr>
        <w:t>spring-boot-starter-web</w:t>
      </w:r>
      <w:r w:rsidRPr="00CD092F">
        <w:rPr>
          <w:rStyle w:val="Strong"/>
          <w:rFonts w:ascii="HelveticaNeueLight" w:hAnsi="HelveticaNeueLight"/>
          <w:b w:val="0"/>
          <w:color w:val="000000"/>
          <w:shd w:val="clear" w:color="auto" w:fill="F6F6F5"/>
        </w:rPr>
        <w:t xml:space="preserve"> vào file pom.xml</w:t>
      </w:r>
    </w:p>
    <w:p w14:paraId="01B937FA" w14:textId="45BC18A5" w:rsidR="00CD092F" w:rsidRDefault="00CD092F" w:rsidP="00CD092F">
      <w:pPr>
        <w:rPr>
          <w:rFonts w:ascii="HelveticaNeueLight" w:hAnsi="HelveticaNeueLight"/>
          <w:color w:val="000000"/>
          <w:shd w:val="clear" w:color="auto" w:fill="F6F6F5"/>
        </w:rPr>
      </w:pPr>
      <w:r>
        <w:rPr>
          <w:rFonts w:ascii="HelveticaNeueLight" w:hAnsi="HelveticaNeueLight"/>
          <w:color w:val="000000"/>
          <w:shd w:val="clear" w:color="auto" w:fill="F6F6F5"/>
        </w:rPr>
        <w:lastRenderedPageBreak/>
        <w:t>Các </w:t>
      </w:r>
      <w:r>
        <w:rPr>
          <w:rStyle w:val="Strong"/>
          <w:rFonts w:ascii="HelveticaNeueLight" w:hAnsi="HelveticaNeueLight"/>
          <w:color w:val="000000"/>
          <w:shd w:val="clear" w:color="auto" w:fill="F6F6F5"/>
        </w:rPr>
        <w:t>"Starter"</w:t>
      </w:r>
      <w:r>
        <w:rPr>
          <w:rFonts w:ascii="HelveticaNeueLight" w:hAnsi="HelveticaNeueLight"/>
          <w:color w:val="000000"/>
          <w:shd w:val="clear" w:color="auto" w:fill="F6F6F5"/>
        </w:rPr>
        <w:t xml:space="preserve"> khác chỉ đơn giản là cung cấp phụ thuộc mà bạn có khả năng cần thiết khi phát triển một loại hình cụ thể của ứng dụng. Chẳng hạn khi bạn phát triển một ứng </w:t>
      </w:r>
      <w:r>
        <w:rPr>
          <w:rFonts w:ascii="HelveticaNeueLight" w:hAnsi="HelveticaNeueLight"/>
          <w:color w:val="000000"/>
          <w:shd w:val="clear" w:color="auto" w:fill="F6F6F5"/>
        </w:rPr>
        <w:t xml:space="preserve">dụng web, bạn cần một </w:t>
      </w:r>
      <w:r w:rsidR="005464CA">
        <w:rPr>
          <w:rFonts w:ascii="HelveticaNeueLight" w:hAnsi="HelveticaNeueLight"/>
          <w:color w:val="000000"/>
          <w:shd w:val="clear" w:color="auto" w:fill="F6F6F5"/>
        </w:rPr>
        <w:t xml:space="preserve">dependency </w:t>
      </w:r>
      <w:r>
        <w:rPr>
          <w:rStyle w:val="Strong"/>
          <w:rFonts w:ascii="HelveticaNeueLight" w:hAnsi="HelveticaNeueLight"/>
          <w:color w:val="000000"/>
          <w:shd w:val="clear" w:color="auto" w:fill="F6F6F5"/>
        </w:rPr>
        <w:t>spring-boot-starter-web</w:t>
      </w:r>
      <w:r>
        <w:rPr>
          <w:rFonts w:ascii="HelveticaNeueLight" w:hAnsi="HelveticaNeueLight"/>
          <w:color w:val="000000"/>
          <w:shd w:val="clear" w:color="auto" w:fill="F6F6F5"/>
        </w:rPr>
        <w:t>.</w:t>
      </w:r>
    </w:p>
    <w:p w14:paraId="2A1A1111" w14:textId="77777777" w:rsidR="005464CA" w:rsidRDefault="005464CA" w:rsidP="005464CA">
      <w:pPr>
        <w:keepNext/>
        <w:jc w:val="center"/>
      </w:pPr>
      <w:r>
        <w:rPr>
          <w:noProof/>
        </w:rPr>
        <w:drawing>
          <wp:inline distT="0" distB="0" distL="0" distR="0" wp14:anchorId="335822F0" wp14:editId="5741293A">
            <wp:extent cx="357187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619125"/>
                    </a:xfrm>
                    <a:prstGeom prst="rect">
                      <a:avLst/>
                    </a:prstGeom>
                  </pic:spPr>
                </pic:pic>
              </a:graphicData>
            </a:graphic>
          </wp:inline>
        </w:drawing>
      </w:r>
    </w:p>
    <w:p w14:paraId="3D0BC4F1" w14:textId="1E99FA5E" w:rsidR="00CD092F" w:rsidRDefault="005464CA" w:rsidP="005464CA">
      <w:pPr>
        <w:pStyle w:val="Caption"/>
        <w:rPr>
          <w:rStyle w:val="Strong"/>
          <w:rFonts w:ascii="HelveticaNeueLight" w:hAnsi="HelveticaNeueLight"/>
          <w:color w:val="000000"/>
          <w:shd w:val="clear" w:color="auto" w:fill="F6F6F5"/>
        </w:rPr>
      </w:pPr>
      <w:r>
        <w:t xml:space="preserve">Hình </w:t>
      </w:r>
      <w:r>
        <w:fldChar w:fldCharType="begin"/>
      </w:r>
      <w:r>
        <w:instrText xml:space="preserve"> SEQ Hình \* ARABIC </w:instrText>
      </w:r>
      <w:r>
        <w:fldChar w:fldCharType="separate"/>
      </w:r>
      <w:r w:rsidR="00314FD0">
        <w:rPr>
          <w:noProof/>
        </w:rPr>
        <w:t>14</w:t>
      </w:r>
      <w:r>
        <w:fldChar w:fldCharType="end"/>
      </w:r>
      <w:r>
        <w:t xml:space="preserve"> Thêm</w:t>
      </w:r>
      <w:r w:rsidRPr="005464CA">
        <w:rPr>
          <w:rFonts w:ascii="HelveticaNeueLight" w:hAnsi="HelveticaNeueLight"/>
          <w:color w:val="000000"/>
          <w:shd w:val="clear" w:color="auto" w:fill="F6F6F5"/>
        </w:rPr>
        <w:t xml:space="preserve"> </w:t>
      </w:r>
      <w:r>
        <w:rPr>
          <w:rFonts w:ascii="HelveticaNeueLight" w:hAnsi="HelveticaNeueLight"/>
          <w:color w:val="000000"/>
          <w:shd w:val="clear" w:color="auto" w:fill="F6F6F5"/>
        </w:rPr>
        <w:t xml:space="preserve">dependency </w:t>
      </w:r>
      <w:r>
        <w:rPr>
          <w:rStyle w:val="Strong"/>
          <w:rFonts w:ascii="HelveticaNeueLight" w:hAnsi="HelveticaNeueLight"/>
          <w:color w:val="000000"/>
          <w:shd w:val="clear" w:color="auto" w:fill="F6F6F5"/>
        </w:rPr>
        <w:t>spring-boot-starter-web</w:t>
      </w:r>
    </w:p>
    <w:p w14:paraId="668E0700" w14:textId="77777777" w:rsidR="005464CA" w:rsidRPr="005464CA" w:rsidRDefault="005464CA" w:rsidP="005464CA"/>
    <w:p w14:paraId="2893A45C" w14:textId="2C9E12C4" w:rsidR="00CD092F" w:rsidRDefault="00CD092F" w:rsidP="00CD092F">
      <w:pPr>
        <w:rPr>
          <w:rFonts w:ascii="HelveticaNeueLight" w:hAnsi="HelveticaNeueLight"/>
          <w:color w:val="000000"/>
          <w:shd w:val="clear" w:color="auto" w:fill="F6F6F5"/>
        </w:rPr>
      </w:pPr>
      <w:r>
        <w:rPr>
          <w:rStyle w:val="Strong"/>
          <w:rFonts w:ascii="HelveticaNeueLight" w:hAnsi="HelveticaNeueLight"/>
          <w:color w:val="000000"/>
          <w:shd w:val="clear" w:color="auto" w:fill="F6F6F5"/>
        </w:rPr>
        <w:t>Spring-boot-maven-plugin</w:t>
      </w:r>
      <w:r>
        <w:rPr>
          <w:rFonts w:ascii="HelveticaNeueLight" w:hAnsi="HelveticaNeueLight"/>
          <w:color w:val="000000"/>
          <w:shd w:val="clear" w:color="auto" w:fill="F6F6F5"/>
        </w:rPr>
        <w:t> là plugin cung cấp các thư viện cần thiết giúp project của bạn có thể chạy trực tiếp mà không cần triển khai trên một </w:t>
      </w:r>
      <w:r>
        <w:rPr>
          <w:rStyle w:val="Strong"/>
          <w:rFonts w:ascii="HelveticaNeueLight" w:hAnsi="HelveticaNeueLight"/>
          <w:color w:val="000000"/>
          <w:shd w:val="clear" w:color="auto" w:fill="F6F6F5"/>
        </w:rPr>
        <w:t>Web Server</w:t>
      </w:r>
      <w:r>
        <w:rPr>
          <w:rFonts w:ascii="HelveticaNeueLight" w:hAnsi="HelveticaNeueLight"/>
          <w:color w:val="000000"/>
          <w:shd w:val="clear" w:color="auto" w:fill="F6F6F5"/>
        </w:rPr>
        <w:t>. Nó giúp tạo ra một file </w:t>
      </w:r>
      <w:r>
        <w:rPr>
          <w:rStyle w:val="Strong"/>
          <w:rFonts w:ascii="HelveticaNeueLight" w:hAnsi="HelveticaNeueLight"/>
          <w:color w:val="000000"/>
          <w:shd w:val="clear" w:color="auto" w:fill="F6F6F5"/>
        </w:rPr>
        <w:t>jar</w:t>
      </w:r>
      <w:r>
        <w:rPr>
          <w:rFonts w:ascii="HelveticaNeueLight" w:hAnsi="HelveticaNeueLight"/>
          <w:color w:val="000000"/>
          <w:shd w:val="clear" w:color="auto" w:fill="F6F6F5"/>
        </w:rPr>
        <w:t> có thể thực thi (Executable)</w:t>
      </w:r>
    </w:p>
    <w:p w14:paraId="63557416" w14:textId="77777777" w:rsidR="005464CA" w:rsidRDefault="005464CA" w:rsidP="005464CA">
      <w:pPr>
        <w:keepNext/>
        <w:jc w:val="center"/>
      </w:pPr>
      <w:r>
        <w:rPr>
          <w:noProof/>
        </w:rPr>
        <w:drawing>
          <wp:inline distT="0" distB="0" distL="0" distR="0" wp14:anchorId="672C6353" wp14:editId="2CEB566C">
            <wp:extent cx="4191000" cy="1200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1000" cy="1200150"/>
                    </a:xfrm>
                    <a:prstGeom prst="rect">
                      <a:avLst/>
                    </a:prstGeom>
                  </pic:spPr>
                </pic:pic>
              </a:graphicData>
            </a:graphic>
          </wp:inline>
        </w:drawing>
      </w:r>
    </w:p>
    <w:p w14:paraId="4742C4FD" w14:textId="010412BA" w:rsidR="005464CA" w:rsidRDefault="005464CA" w:rsidP="005464CA">
      <w:pPr>
        <w:pStyle w:val="Caption"/>
      </w:pPr>
      <w:r>
        <w:t xml:space="preserve">Hình </w:t>
      </w:r>
      <w:r>
        <w:fldChar w:fldCharType="begin"/>
      </w:r>
      <w:r>
        <w:instrText xml:space="preserve"> SEQ Hình \* ARABIC </w:instrText>
      </w:r>
      <w:r>
        <w:fldChar w:fldCharType="separate"/>
      </w:r>
      <w:r w:rsidR="00314FD0">
        <w:rPr>
          <w:noProof/>
        </w:rPr>
        <w:t>15</w:t>
      </w:r>
      <w:r>
        <w:fldChar w:fldCharType="end"/>
      </w:r>
      <w:r>
        <w:t xml:space="preserve"> Thêm dependency s</w:t>
      </w:r>
      <w:r w:rsidRPr="0020141B">
        <w:t>pring-boot-maven-plugin</w:t>
      </w:r>
    </w:p>
    <w:p w14:paraId="3A6CD679" w14:textId="040153C0" w:rsidR="005464CA" w:rsidRDefault="005464CA" w:rsidP="005464CA">
      <w:r>
        <w:t>Xóa 2 class App và AppTest trong package com.tma</w:t>
      </w:r>
    </w:p>
    <w:p w14:paraId="583EBA64" w14:textId="7093C0FD" w:rsidR="005464CA" w:rsidRDefault="005464CA" w:rsidP="005464CA">
      <w:r>
        <w:t>Tạo package tlab.api trong com.tma</w:t>
      </w:r>
    </w:p>
    <w:p w14:paraId="6F5F9E1F" w14:textId="1C1B32E5" w:rsidR="005464CA" w:rsidRDefault="005464CA" w:rsidP="005464CA">
      <w:r>
        <w:t>Tạo class Application trong package vừa tạo</w:t>
      </w:r>
    </w:p>
    <w:p w14:paraId="5A7C2BF8" w14:textId="271947D4" w:rsidR="005464CA" w:rsidRDefault="005464CA" w:rsidP="005464CA">
      <w:r>
        <w:t>Chỉnh sửa class Application để trở thành trình khởi chạy với Spring Boot</w:t>
      </w:r>
      <w:r w:rsidR="00C61E81">
        <w:t>. Thêm @SpringBootApplication trước class Application và phương thức main().</w:t>
      </w:r>
    </w:p>
    <w:p w14:paraId="6DF4E8D8" w14:textId="77777777" w:rsidR="00C61E81" w:rsidRDefault="00C61E81" w:rsidP="00C61E81">
      <w:pPr>
        <w:keepNext/>
        <w:jc w:val="center"/>
      </w:pPr>
      <w:r>
        <w:rPr>
          <w:noProof/>
        </w:rPr>
        <w:drawing>
          <wp:inline distT="0" distB="0" distL="0" distR="0" wp14:anchorId="5BAB0CFB" wp14:editId="4C1DF018">
            <wp:extent cx="5019675" cy="201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675" cy="2019300"/>
                    </a:xfrm>
                    <a:prstGeom prst="rect">
                      <a:avLst/>
                    </a:prstGeom>
                  </pic:spPr>
                </pic:pic>
              </a:graphicData>
            </a:graphic>
          </wp:inline>
        </w:drawing>
      </w:r>
    </w:p>
    <w:p w14:paraId="1426FE79" w14:textId="4DE875EC" w:rsidR="00C61E81" w:rsidRDefault="00C61E81" w:rsidP="00C61E81">
      <w:pPr>
        <w:pStyle w:val="Caption"/>
      </w:pPr>
      <w:r>
        <w:t xml:space="preserve">Hình </w:t>
      </w:r>
      <w:r>
        <w:fldChar w:fldCharType="begin"/>
      </w:r>
      <w:r>
        <w:instrText xml:space="preserve"> SEQ Hình \* ARABIC </w:instrText>
      </w:r>
      <w:r>
        <w:fldChar w:fldCharType="separate"/>
      </w:r>
      <w:r w:rsidR="00314FD0">
        <w:rPr>
          <w:noProof/>
        </w:rPr>
        <w:t>16</w:t>
      </w:r>
      <w:r>
        <w:fldChar w:fldCharType="end"/>
      </w:r>
      <w:r>
        <w:t xml:space="preserve"> </w:t>
      </w:r>
      <w:r w:rsidRPr="00634C22">
        <w:t>Application</w:t>
      </w:r>
      <w:r>
        <w:t>.java</w:t>
      </w:r>
    </w:p>
    <w:p w14:paraId="79830556" w14:textId="01FE0228" w:rsidR="005464CA" w:rsidRDefault="00314FD0" w:rsidP="00314FD0">
      <w:pPr>
        <w:pStyle w:val="Nidungvnbn"/>
        <w:rPr>
          <w:shd w:val="clear" w:color="auto" w:fill="FFFFFF"/>
        </w:rPr>
      </w:pPr>
      <w:r>
        <w:t xml:space="preserve">Để thay đổi port của ứng dụng Spring ta tạo file </w:t>
      </w:r>
      <w:r>
        <w:rPr>
          <w:shd w:val="clear" w:color="auto" w:fill="FFFFFF"/>
        </w:rPr>
        <w:t>application.properties</w:t>
      </w:r>
      <w:r>
        <w:rPr>
          <w:shd w:val="clear" w:color="auto" w:fill="FFFFFF"/>
        </w:rPr>
        <w:t xml:space="preserve"> và sau đó thêm </w:t>
      </w:r>
      <w:r>
        <w:rPr>
          <w:shd w:val="clear" w:color="auto" w:fill="FFFFFF"/>
        </w:rPr>
        <w:t>server.port = 9090</w:t>
      </w:r>
      <w:r>
        <w:rPr>
          <w:shd w:val="clear" w:color="auto" w:fill="FFFFFF"/>
        </w:rPr>
        <w:t xml:space="preserve"> vào tệp này để thay đổi từ port 8080 sang 9090</w:t>
      </w:r>
    </w:p>
    <w:p w14:paraId="073C9B03" w14:textId="77777777" w:rsidR="00314FD0" w:rsidRDefault="00314FD0" w:rsidP="00314FD0">
      <w:pPr>
        <w:pStyle w:val="Nidungvnbn"/>
        <w:keepNext/>
        <w:ind w:firstLine="0"/>
        <w:jc w:val="center"/>
      </w:pPr>
      <w:r>
        <w:rPr>
          <w:noProof/>
        </w:rPr>
        <w:lastRenderedPageBreak/>
        <w:drawing>
          <wp:inline distT="0" distB="0" distL="0" distR="0" wp14:anchorId="3555BFA9" wp14:editId="35A687EB">
            <wp:extent cx="1666875" cy="590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66875" cy="590550"/>
                    </a:xfrm>
                    <a:prstGeom prst="rect">
                      <a:avLst/>
                    </a:prstGeom>
                  </pic:spPr>
                </pic:pic>
              </a:graphicData>
            </a:graphic>
          </wp:inline>
        </w:drawing>
      </w:r>
    </w:p>
    <w:p w14:paraId="08A55708" w14:textId="69979497" w:rsidR="00314FD0" w:rsidRDefault="00314FD0" w:rsidP="00314FD0">
      <w:pPr>
        <w:pStyle w:val="Caption"/>
      </w:pPr>
      <w:r>
        <w:t xml:space="preserve">Hình </w:t>
      </w:r>
      <w:r>
        <w:fldChar w:fldCharType="begin"/>
      </w:r>
      <w:r>
        <w:instrText xml:space="preserve"> SEQ Hình \* ARABIC </w:instrText>
      </w:r>
      <w:r>
        <w:fldChar w:fldCharType="separate"/>
      </w:r>
      <w:r>
        <w:rPr>
          <w:noProof/>
        </w:rPr>
        <w:t>17</w:t>
      </w:r>
      <w:r>
        <w:fldChar w:fldCharType="end"/>
      </w:r>
      <w:r>
        <w:t xml:space="preserve"> </w:t>
      </w:r>
      <w:r w:rsidRPr="00D437B8">
        <w:t>application.properties</w:t>
      </w:r>
      <w:bookmarkStart w:id="16" w:name="_GoBack"/>
      <w:bookmarkEnd w:id="16"/>
    </w:p>
    <w:p w14:paraId="5CE46402" w14:textId="77777777" w:rsidR="00C61E81" w:rsidRPr="005464CA" w:rsidRDefault="00C61E81" w:rsidP="005464CA"/>
    <w:p w14:paraId="44360494" w14:textId="135AD0FD" w:rsidR="000B4FE6" w:rsidRDefault="000B4FE6" w:rsidP="000B4FE6">
      <w:pPr>
        <w:pStyle w:val="Nidungvnbn"/>
        <w:ind w:left="720"/>
        <w:rPr>
          <w:b/>
        </w:rPr>
      </w:pPr>
      <w:r>
        <w:rPr>
          <w:b/>
        </w:rPr>
        <w:t>Áp dụng String Boot vào project</w:t>
      </w:r>
    </w:p>
    <w:p w14:paraId="675A7E86" w14:textId="77777777" w:rsidR="000B4FE6" w:rsidRDefault="000B4FE6" w:rsidP="000B4FE6">
      <w:pPr>
        <w:pStyle w:val="Nidungvnbn"/>
        <w:ind w:left="720"/>
        <w:rPr>
          <w:b/>
        </w:rPr>
      </w:pPr>
      <w:r>
        <w:rPr>
          <w:b/>
        </w:rPr>
        <w:t>Sử dụng JPA để truy cập dữ liệu</w:t>
      </w:r>
    </w:p>
    <w:p w14:paraId="15B4D5F1" w14:textId="77777777" w:rsidR="000B4FE6" w:rsidRDefault="000B4FE6" w:rsidP="000B4FE6">
      <w:pPr>
        <w:pStyle w:val="Nidungvnbn"/>
        <w:ind w:left="720"/>
        <w:rPr>
          <w:b/>
        </w:rPr>
      </w:pPr>
      <w:r>
        <w:rPr>
          <w:b/>
        </w:rPr>
        <w:tab/>
        <w:t xml:space="preserve">Thêm các </w:t>
      </w:r>
      <w:r w:rsidRPr="009F582B">
        <w:rPr>
          <w:b/>
        </w:rPr>
        <w:t>dependencies</w:t>
      </w:r>
    </w:p>
    <w:p w14:paraId="55802A4F" w14:textId="77777777" w:rsidR="000B4FE6" w:rsidRDefault="000B4FE6" w:rsidP="000B4FE6">
      <w:pPr>
        <w:pStyle w:val="Nidungvnbn"/>
        <w:ind w:left="720"/>
        <w:rPr>
          <w:b/>
        </w:rPr>
      </w:pPr>
      <w:r>
        <w:rPr>
          <w:b/>
        </w:rPr>
        <w:tab/>
        <w:t xml:space="preserve">Tạo CSDL trên MySQL </w:t>
      </w:r>
    </w:p>
    <w:p w14:paraId="30E3F589" w14:textId="77777777" w:rsidR="000B4FE6" w:rsidRDefault="000B4FE6" w:rsidP="000B4FE6">
      <w:pPr>
        <w:pStyle w:val="Nidungvnbn"/>
        <w:ind w:left="720"/>
        <w:rPr>
          <w:b/>
        </w:rPr>
      </w:pPr>
      <w:r>
        <w:rPr>
          <w:b/>
        </w:rPr>
        <w:t xml:space="preserve">Sử dụng </w:t>
      </w:r>
      <w:r w:rsidRPr="009F582B">
        <w:rPr>
          <w:b/>
        </w:rPr>
        <w:t>Katharsis JSON API</w:t>
      </w:r>
    </w:p>
    <w:p w14:paraId="61CF9ACE" w14:textId="77777777" w:rsidR="00C733A3" w:rsidRDefault="00C733A3" w:rsidP="009E3EFF">
      <w:pPr>
        <w:pStyle w:val="Chng"/>
        <w:rPr>
          <w:b w:val="0"/>
          <w:sz w:val="28"/>
          <w:szCs w:val="28"/>
        </w:rPr>
      </w:pP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lastRenderedPageBreak/>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43"/>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407F31" w:rsidRDefault="00407F31">
      <w:pPr>
        <w:pStyle w:val="CommentText"/>
      </w:pPr>
      <w:r>
        <w:rPr>
          <w:rStyle w:val="CommentReference"/>
        </w:rPr>
        <w:annotationRef/>
      </w:r>
      <w:r>
        <w:t>Normal, font size 14</w:t>
      </w:r>
    </w:p>
  </w:comment>
  <w:comment w:id="1" w:author="Tran Tin" w:date="2014-05-10T23:37:00Z" w:initials="TT">
    <w:p w14:paraId="7C519139" w14:textId="77777777" w:rsidR="00407F31" w:rsidRDefault="00407F31">
      <w:pPr>
        <w:pStyle w:val="CommentText"/>
      </w:pPr>
      <w:r>
        <w:rPr>
          <w:rStyle w:val="CommentReference"/>
        </w:rPr>
        <w:annotationRef/>
      </w:r>
      <w:r>
        <w:t>Bold, font size 14</w:t>
      </w:r>
    </w:p>
  </w:comment>
  <w:comment w:id="2" w:author="Tran Tin" w:date="2014-05-10T23:37:00Z" w:initials="TT">
    <w:p w14:paraId="603D3F8D" w14:textId="77777777" w:rsidR="00407F31" w:rsidRDefault="00407F31">
      <w:pPr>
        <w:pStyle w:val="CommentText"/>
      </w:pPr>
      <w:r>
        <w:rPr>
          <w:rStyle w:val="CommentReference"/>
        </w:rPr>
        <w:annotationRef/>
      </w:r>
      <w:r>
        <w:t>Bold, font size 14</w:t>
      </w:r>
    </w:p>
  </w:comment>
  <w:comment w:id="3" w:author="Tran Tin" w:date="2014-05-10T23:37:00Z" w:initials="TT">
    <w:p w14:paraId="1D1CBABC" w14:textId="77777777" w:rsidR="00407F31" w:rsidRDefault="00407F31" w:rsidP="0057442F">
      <w:pPr>
        <w:pStyle w:val="CommentText"/>
      </w:pPr>
      <w:r>
        <w:rPr>
          <w:rStyle w:val="CommentReference"/>
        </w:rPr>
        <w:annotationRef/>
      </w:r>
      <w:r>
        <w:t>Normal, font size 14</w:t>
      </w:r>
    </w:p>
  </w:comment>
  <w:comment w:id="4" w:author="Tran Tin" w:date="2014-05-10T23:37:00Z" w:initials="TT">
    <w:p w14:paraId="72347A3D" w14:textId="77777777" w:rsidR="00407F31" w:rsidRDefault="00407F31" w:rsidP="0057442F">
      <w:pPr>
        <w:pStyle w:val="CommentText"/>
      </w:pPr>
      <w:r>
        <w:rPr>
          <w:rStyle w:val="CommentReference"/>
        </w:rPr>
        <w:annotationRef/>
      </w:r>
      <w:r>
        <w:t>Bold, font size 14</w:t>
      </w:r>
    </w:p>
  </w:comment>
  <w:comment w:id="5" w:author="Tran Tin" w:date="2014-05-10T23:37:00Z" w:initials="TT">
    <w:p w14:paraId="62425BFC" w14:textId="77777777" w:rsidR="00407F31" w:rsidRDefault="00407F31" w:rsidP="0057442F">
      <w:pPr>
        <w:pStyle w:val="CommentText"/>
      </w:pPr>
      <w:r>
        <w:rPr>
          <w:rStyle w:val="CommentReference"/>
        </w:rPr>
        <w:annotationRef/>
      </w:r>
      <w:r>
        <w:t>Bold, font size 14</w:t>
      </w:r>
    </w:p>
  </w:comment>
  <w:comment w:id="7" w:author="Tran Tin" w:date="2014-05-11T10:51:00Z" w:initials="TT">
    <w:p w14:paraId="7D78E264" w14:textId="77777777" w:rsidR="00407F31" w:rsidRDefault="00407F31">
      <w:pPr>
        <w:pStyle w:val="CommentText"/>
      </w:pPr>
      <w:r>
        <w:rPr>
          <w:rStyle w:val="CommentReference"/>
        </w:rPr>
        <w:annotationRef/>
      </w:r>
      <w:r>
        <w:t>Bold, font size 16</w:t>
      </w:r>
    </w:p>
  </w:comment>
  <w:comment w:id="8" w:author="Tran Tin" w:date="2014-05-12T20:58:00Z" w:initials="TT">
    <w:p w14:paraId="21921123" w14:textId="77777777" w:rsidR="00407F31" w:rsidRPr="00DC2276" w:rsidRDefault="00407F31">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407F31" w:rsidRPr="00DC2276" w:rsidRDefault="00407F31">
      <w:pPr>
        <w:pStyle w:val="CommentText"/>
        <w:rPr>
          <w:lang w:val="fr-FR"/>
        </w:rPr>
      </w:pPr>
      <w:r>
        <w:rPr>
          <w:rStyle w:val="CommentReference"/>
        </w:rPr>
        <w:annotationRef/>
      </w:r>
      <w:r w:rsidRPr="00DC2276">
        <w:rPr>
          <w:lang w:val="fr-FR"/>
        </w:rPr>
        <w:t>Chứa các tiểu mục và số trang</w:t>
      </w:r>
    </w:p>
  </w:comment>
  <w:comment w:id="13" w:author="Tran Tin" w:date="2014-05-11T10:21:00Z" w:initials="TT">
    <w:p w14:paraId="4ABEE92E" w14:textId="77777777" w:rsidR="00407F31" w:rsidRPr="00DC2276" w:rsidRDefault="00407F31">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407F31" w:rsidRPr="00DC2276" w:rsidRDefault="00407F31"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407F31" w:rsidRPr="00DC2276" w:rsidRDefault="00407F31">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41B3C" w14:textId="77777777" w:rsidR="00671A20" w:rsidRDefault="00671A20" w:rsidP="00453AB1">
      <w:r>
        <w:separator/>
      </w:r>
    </w:p>
  </w:endnote>
  <w:endnote w:type="continuationSeparator" w:id="0">
    <w:p w14:paraId="37DFE4F1" w14:textId="77777777" w:rsidR="00671A20" w:rsidRDefault="00671A2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871E7" w14:textId="77777777" w:rsidR="00671A20" w:rsidRDefault="00671A20" w:rsidP="00453AB1">
      <w:r>
        <w:separator/>
      </w:r>
    </w:p>
  </w:footnote>
  <w:footnote w:type="continuationSeparator" w:id="0">
    <w:p w14:paraId="4DD0F82A" w14:textId="77777777" w:rsidR="00671A20" w:rsidRDefault="00671A2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407F31" w:rsidRDefault="00407F31">
    <w:pPr>
      <w:pStyle w:val="Header"/>
      <w:jc w:val="center"/>
    </w:pPr>
  </w:p>
  <w:p w14:paraId="7C0F7FA3" w14:textId="77777777" w:rsidR="00407F31" w:rsidRDefault="00407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407F31" w:rsidRDefault="00407F31">
    <w:pPr>
      <w:pStyle w:val="Header"/>
      <w:jc w:val="center"/>
    </w:pPr>
  </w:p>
  <w:p w14:paraId="0CFA6B41" w14:textId="77777777" w:rsidR="00407F31" w:rsidRDefault="00407F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2BC93A53" w:rsidR="00407F31" w:rsidRDefault="00407F31">
        <w:pPr>
          <w:pStyle w:val="Header"/>
          <w:jc w:val="center"/>
        </w:pPr>
        <w:r>
          <w:fldChar w:fldCharType="begin"/>
        </w:r>
        <w:r>
          <w:instrText xml:space="preserve"> PAGE   \* MERGEFORMAT </w:instrText>
        </w:r>
        <w:r>
          <w:fldChar w:fldCharType="separate"/>
        </w:r>
        <w:r w:rsidR="005464CA">
          <w:rPr>
            <w:noProof/>
          </w:rPr>
          <w:t>iv</w:t>
        </w:r>
        <w:r>
          <w:rPr>
            <w:noProof/>
          </w:rPr>
          <w:fldChar w:fldCharType="end"/>
        </w:r>
      </w:p>
    </w:sdtContent>
  </w:sdt>
  <w:p w14:paraId="1D2417C1" w14:textId="77777777" w:rsidR="00407F31" w:rsidRDefault="00407F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58263E72" w:rsidR="00407F31" w:rsidRDefault="00407F31">
        <w:pPr>
          <w:pStyle w:val="Header"/>
          <w:jc w:val="center"/>
        </w:pPr>
        <w:r>
          <w:fldChar w:fldCharType="begin"/>
        </w:r>
        <w:r>
          <w:instrText xml:space="preserve"> PAGE   \* MERGEFORMAT </w:instrText>
        </w:r>
        <w:r>
          <w:fldChar w:fldCharType="separate"/>
        </w:r>
        <w:r w:rsidR="000B4321">
          <w:rPr>
            <w:noProof/>
          </w:rPr>
          <w:t>25</w:t>
        </w:r>
        <w:r>
          <w:rPr>
            <w:noProof/>
          </w:rPr>
          <w:fldChar w:fldCharType="end"/>
        </w:r>
      </w:p>
    </w:sdtContent>
  </w:sdt>
  <w:p w14:paraId="02056458" w14:textId="77777777" w:rsidR="00407F31" w:rsidRDefault="00407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C2C2D"/>
    <w:multiLevelType w:val="hybridMultilevel"/>
    <w:tmpl w:val="46A4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16049"/>
    <w:multiLevelType w:val="hybridMultilevel"/>
    <w:tmpl w:val="E374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C0D8F"/>
    <w:multiLevelType w:val="hybridMultilevel"/>
    <w:tmpl w:val="13C25C72"/>
    <w:lvl w:ilvl="0" w:tplc="925C68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B43C0B"/>
    <w:multiLevelType w:val="multilevel"/>
    <w:tmpl w:val="828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7B3708"/>
    <w:multiLevelType w:val="hybridMultilevel"/>
    <w:tmpl w:val="2930804A"/>
    <w:lvl w:ilvl="0" w:tplc="A73C23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893340"/>
    <w:multiLevelType w:val="hybridMultilevel"/>
    <w:tmpl w:val="08DE7B32"/>
    <w:lvl w:ilvl="0" w:tplc="CF56A3E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746BD9"/>
    <w:multiLevelType w:val="multilevel"/>
    <w:tmpl w:val="3F2C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9"/>
  </w:num>
  <w:num w:numId="4">
    <w:abstractNumId w:val="24"/>
  </w:num>
  <w:num w:numId="5">
    <w:abstractNumId w:val="0"/>
  </w:num>
  <w:num w:numId="6">
    <w:abstractNumId w:val="8"/>
  </w:num>
  <w:num w:numId="7">
    <w:abstractNumId w:val="18"/>
  </w:num>
  <w:num w:numId="8">
    <w:abstractNumId w:val="20"/>
  </w:num>
  <w:num w:numId="9">
    <w:abstractNumId w:val="3"/>
  </w:num>
  <w:num w:numId="10">
    <w:abstractNumId w:val="11"/>
  </w:num>
  <w:num w:numId="11">
    <w:abstractNumId w:val="22"/>
  </w:num>
  <w:num w:numId="12">
    <w:abstractNumId w:val="15"/>
  </w:num>
  <w:num w:numId="13">
    <w:abstractNumId w:val="17"/>
  </w:num>
  <w:num w:numId="14">
    <w:abstractNumId w:val="4"/>
  </w:num>
  <w:num w:numId="15">
    <w:abstractNumId w:val="9"/>
  </w:num>
  <w:num w:numId="16">
    <w:abstractNumId w:val="12"/>
  </w:num>
  <w:num w:numId="17">
    <w:abstractNumId w:val="23"/>
  </w:num>
  <w:num w:numId="18">
    <w:abstractNumId w:val="6"/>
  </w:num>
  <w:num w:numId="19">
    <w:abstractNumId w:val="10"/>
  </w:num>
  <w:num w:numId="20">
    <w:abstractNumId w:val="7"/>
  </w:num>
  <w:num w:numId="21">
    <w:abstractNumId w:val="5"/>
  </w:num>
  <w:num w:numId="22">
    <w:abstractNumId w:val="1"/>
  </w:num>
  <w:num w:numId="23">
    <w:abstractNumId w:val="14"/>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66BC2"/>
    <w:rsid w:val="000A22C3"/>
    <w:rsid w:val="000B4321"/>
    <w:rsid w:val="000B4FE6"/>
    <w:rsid w:val="000E20F1"/>
    <w:rsid w:val="001269F3"/>
    <w:rsid w:val="00207DC2"/>
    <w:rsid w:val="00252F26"/>
    <w:rsid w:val="00291721"/>
    <w:rsid w:val="002D796D"/>
    <w:rsid w:val="00314FD0"/>
    <w:rsid w:val="003218FF"/>
    <w:rsid w:val="00337641"/>
    <w:rsid w:val="003F6D62"/>
    <w:rsid w:val="00407F31"/>
    <w:rsid w:val="00453AB1"/>
    <w:rsid w:val="004A7C39"/>
    <w:rsid w:val="004B6EA5"/>
    <w:rsid w:val="004E3C16"/>
    <w:rsid w:val="00543FF6"/>
    <w:rsid w:val="005464CA"/>
    <w:rsid w:val="005566DC"/>
    <w:rsid w:val="0057442F"/>
    <w:rsid w:val="00586303"/>
    <w:rsid w:val="00593511"/>
    <w:rsid w:val="005D5C20"/>
    <w:rsid w:val="006356D2"/>
    <w:rsid w:val="0063637F"/>
    <w:rsid w:val="0064189C"/>
    <w:rsid w:val="00650D6A"/>
    <w:rsid w:val="00657522"/>
    <w:rsid w:val="00671A20"/>
    <w:rsid w:val="00737340"/>
    <w:rsid w:val="00767B77"/>
    <w:rsid w:val="00791EED"/>
    <w:rsid w:val="007B1A23"/>
    <w:rsid w:val="007B7FF5"/>
    <w:rsid w:val="007E6AB9"/>
    <w:rsid w:val="007E7FF7"/>
    <w:rsid w:val="0083321D"/>
    <w:rsid w:val="00847DC1"/>
    <w:rsid w:val="00867555"/>
    <w:rsid w:val="00867C2D"/>
    <w:rsid w:val="00880D36"/>
    <w:rsid w:val="008A1F31"/>
    <w:rsid w:val="008A57B6"/>
    <w:rsid w:val="008E4093"/>
    <w:rsid w:val="008E6453"/>
    <w:rsid w:val="008F751A"/>
    <w:rsid w:val="00942B81"/>
    <w:rsid w:val="00990BDF"/>
    <w:rsid w:val="009E3EFF"/>
    <w:rsid w:val="00A02AAE"/>
    <w:rsid w:val="00A15751"/>
    <w:rsid w:val="00A331B2"/>
    <w:rsid w:val="00A41BD4"/>
    <w:rsid w:val="00A82B63"/>
    <w:rsid w:val="00A96105"/>
    <w:rsid w:val="00B02D9C"/>
    <w:rsid w:val="00B118C8"/>
    <w:rsid w:val="00B42749"/>
    <w:rsid w:val="00B747E6"/>
    <w:rsid w:val="00B8311E"/>
    <w:rsid w:val="00B8489D"/>
    <w:rsid w:val="00BB2B2A"/>
    <w:rsid w:val="00BB4490"/>
    <w:rsid w:val="00BD6AB7"/>
    <w:rsid w:val="00C17971"/>
    <w:rsid w:val="00C56904"/>
    <w:rsid w:val="00C61E81"/>
    <w:rsid w:val="00C70A1B"/>
    <w:rsid w:val="00C733A3"/>
    <w:rsid w:val="00C75086"/>
    <w:rsid w:val="00CA14B5"/>
    <w:rsid w:val="00CA1C39"/>
    <w:rsid w:val="00CD092F"/>
    <w:rsid w:val="00CD13EC"/>
    <w:rsid w:val="00CE5555"/>
    <w:rsid w:val="00DB7595"/>
    <w:rsid w:val="00DC2276"/>
    <w:rsid w:val="00DC4D76"/>
    <w:rsid w:val="00DC6A7B"/>
    <w:rsid w:val="00DD5E36"/>
    <w:rsid w:val="00DF34B6"/>
    <w:rsid w:val="00E034B7"/>
    <w:rsid w:val="00E3529F"/>
    <w:rsid w:val="00E47F1A"/>
    <w:rsid w:val="00EB5011"/>
    <w:rsid w:val="00F60A10"/>
    <w:rsid w:val="00F6183C"/>
    <w:rsid w:val="00F70864"/>
    <w:rsid w:val="00FA0719"/>
    <w:rsid w:val="00FC2B7D"/>
    <w:rsid w:val="00FD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A1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3522">
      <w:bodyDiv w:val="1"/>
      <w:marLeft w:val="0"/>
      <w:marRight w:val="0"/>
      <w:marTop w:val="0"/>
      <w:marBottom w:val="0"/>
      <w:divBdr>
        <w:top w:val="none" w:sz="0" w:space="0" w:color="auto"/>
        <w:left w:val="none" w:sz="0" w:space="0" w:color="auto"/>
        <w:bottom w:val="none" w:sz="0" w:space="0" w:color="auto"/>
        <w:right w:val="none" w:sz="0" w:space="0" w:color="auto"/>
      </w:divBdr>
    </w:div>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261913934">
      <w:bodyDiv w:val="1"/>
      <w:marLeft w:val="0"/>
      <w:marRight w:val="0"/>
      <w:marTop w:val="0"/>
      <w:marBottom w:val="0"/>
      <w:divBdr>
        <w:top w:val="none" w:sz="0" w:space="0" w:color="auto"/>
        <w:left w:val="none" w:sz="0" w:space="0" w:color="auto"/>
        <w:bottom w:val="none" w:sz="0" w:space="0" w:color="auto"/>
        <w:right w:val="none" w:sz="0" w:space="0" w:color="auto"/>
      </w:divBdr>
    </w:div>
    <w:div w:id="273833216">
      <w:bodyDiv w:val="1"/>
      <w:marLeft w:val="0"/>
      <w:marRight w:val="0"/>
      <w:marTop w:val="0"/>
      <w:marBottom w:val="0"/>
      <w:divBdr>
        <w:top w:val="none" w:sz="0" w:space="0" w:color="auto"/>
        <w:left w:val="none" w:sz="0" w:space="0" w:color="auto"/>
        <w:bottom w:val="none" w:sz="0" w:space="0" w:color="auto"/>
        <w:right w:val="none" w:sz="0" w:space="0" w:color="auto"/>
      </w:divBdr>
    </w:div>
    <w:div w:id="347221398">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25073822">
      <w:bodyDiv w:val="1"/>
      <w:marLeft w:val="0"/>
      <w:marRight w:val="0"/>
      <w:marTop w:val="0"/>
      <w:marBottom w:val="0"/>
      <w:divBdr>
        <w:top w:val="none" w:sz="0" w:space="0" w:color="auto"/>
        <w:left w:val="none" w:sz="0" w:space="0" w:color="auto"/>
        <w:bottom w:val="none" w:sz="0" w:space="0" w:color="auto"/>
        <w:right w:val="none" w:sz="0" w:space="0" w:color="auto"/>
      </w:divBdr>
    </w:div>
    <w:div w:id="430593200">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520631443">
      <w:bodyDiv w:val="1"/>
      <w:marLeft w:val="0"/>
      <w:marRight w:val="0"/>
      <w:marTop w:val="0"/>
      <w:marBottom w:val="0"/>
      <w:divBdr>
        <w:top w:val="none" w:sz="0" w:space="0" w:color="auto"/>
        <w:left w:val="none" w:sz="0" w:space="0" w:color="auto"/>
        <w:bottom w:val="none" w:sz="0" w:space="0" w:color="auto"/>
        <w:right w:val="none" w:sz="0" w:space="0" w:color="auto"/>
      </w:divBdr>
    </w:div>
    <w:div w:id="646861224">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89319715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35547237">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 w:id="21286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localhost:8080" TargetMode="External"/><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hyperlink" Target="http://localhost:8080" TargetMode="External"/><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ocalhost:8080" TargetMode="External"/><Relationship Id="rId32" Type="http://schemas.openxmlformats.org/officeDocument/2006/relationships/hyperlink" Target="http://localhost:8080"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eader" Target="header4.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localhost:8080" TargetMode="External"/><Relationship Id="rId33" Type="http://schemas.openxmlformats.org/officeDocument/2006/relationships/image" Target="media/image16.png"/><Relationship Id="rId38" Type="http://schemas.openxmlformats.org/officeDocument/2006/relationships/image" Target="media/image20.png"/><Relationship Id="rId20" Type="http://schemas.openxmlformats.org/officeDocument/2006/relationships/hyperlink" Target="http://localhost:8080" TargetMode="External"/><Relationship Id="rId4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C312A-1567-4A26-AA71-3F002FB9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1228</TotalTime>
  <Pages>1</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Nhựt Khánh Lê</cp:lastModifiedBy>
  <cp:revision>17</cp:revision>
  <dcterms:created xsi:type="dcterms:W3CDTF">2018-06-12T02:26:00Z</dcterms:created>
  <dcterms:modified xsi:type="dcterms:W3CDTF">2018-06-23T17:42:00Z</dcterms:modified>
</cp:coreProperties>
</file>